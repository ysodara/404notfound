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CAC7698" w14:textId="77777777" w:rsidTr="00007728">
        <w:trPr>
          <w:trHeight w:hRule="exact" w:val="1800"/>
        </w:trPr>
        <w:tc>
          <w:tcPr>
            <w:tcW w:w="9360" w:type="dxa"/>
            <w:tcMar>
              <w:top w:w="0" w:type="dxa"/>
              <w:bottom w:w="0" w:type="dxa"/>
            </w:tcMar>
          </w:tcPr>
          <w:p w14:paraId="0A6A4CF9" w14:textId="06124BAC" w:rsidR="00692703" w:rsidRPr="00CF1A49" w:rsidRDefault="00854E32" w:rsidP="00913946">
            <w:pPr>
              <w:pStyle w:val="Title"/>
            </w:pPr>
            <w:r>
              <w:t>Joe</w:t>
            </w:r>
            <w:r w:rsidR="00692703" w:rsidRPr="00CF1A49">
              <w:t xml:space="preserve"> </w:t>
            </w:r>
            <w:r>
              <w:rPr>
                <w:rStyle w:val="IntenseEmphasis"/>
              </w:rPr>
              <w:t>Collinsworth</w:t>
            </w:r>
          </w:p>
          <w:p w14:paraId="2B17A2A2" w14:textId="77777777" w:rsidR="00692703" w:rsidRPr="00CF1A49" w:rsidRDefault="002E5BD4" w:rsidP="00913946">
            <w:pPr>
              <w:pStyle w:val="ContactInfo"/>
              <w:contextualSpacing w:val="0"/>
            </w:pPr>
            <w:sdt>
              <w:sdtPr>
                <w:alias w:val="Enter address:"/>
                <w:tag w:val="Enter address:"/>
                <w:id w:val="352083995"/>
                <w:placeholder>
                  <w:docPart w:val="21F420F4DE52427F9DB95743DFAD9C80"/>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9C7E620D9C044CE09C033EF193A092B8"/>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6DCB8E6461134C05A135C8B4D16DD2EE"/>
                </w:placeholder>
                <w:temporary/>
                <w:showingPlcHdr/>
                <w15:appearance w15:val="hidden"/>
              </w:sdtPr>
              <w:sdtEndPr/>
              <w:sdtContent>
                <w:r w:rsidR="00C57FC6" w:rsidRPr="00CF1A49">
                  <w:t>Phone</w:t>
                </w:r>
              </w:sdtContent>
            </w:sdt>
          </w:p>
          <w:p w14:paraId="44C6E0D7" w14:textId="77777777" w:rsidR="00692703" w:rsidRPr="00CF1A49" w:rsidRDefault="002E5BD4" w:rsidP="00913946">
            <w:pPr>
              <w:pStyle w:val="ContactInfoEmphasis"/>
              <w:contextualSpacing w:val="0"/>
            </w:pPr>
            <w:sdt>
              <w:sdtPr>
                <w:alias w:val="Enter email:"/>
                <w:tag w:val="Enter email:"/>
                <w:id w:val="1154873695"/>
                <w:placeholder>
                  <w:docPart w:val="1DCFBFDCBD0C491EA0EED4E879D34DAD"/>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C30B7AF26F9842BC97FB0332993FFD6A"/>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95629B5873A34C8383230BA64CD9BF5A"/>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6D8C183F79784790BB6F2FF9BCAF4C3E"/>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EBF9CFE5D1734DB781B7C011BAC0FF29"/>
                </w:placeholder>
                <w:temporary/>
                <w:showingPlcHdr/>
                <w15:appearance w15:val="hidden"/>
              </w:sdtPr>
              <w:sdtEndPr/>
              <w:sdtContent>
                <w:r w:rsidR="00C57FC6" w:rsidRPr="00CF1A49">
                  <w:t>Twitter/Blog/Portfolio</w:t>
                </w:r>
              </w:sdtContent>
            </w:sdt>
          </w:p>
        </w:tc>
      </w:tr>
      <w:tr w:rsidR="009571D8" w:rsidRPr="00CF1A49" w14:paraId="1BF5531B" w14:textId="77777777" w:rsidTr="00692703">
        <w:tc>
          <w:tcPr>
            <w:tcW w:w="9360" w:type="dxa"/>
            <w:tcMar>
              <w:top w:w="432" w:type="dxa"/>
            </w:tcMar>
          </w:tcPr>
          <w:p w14:paraId="1F4E5A92" w14:textId="279C1445" w:rsidR="001755A8" w:rsidRPr="00CF1A49" w:rsidRDefault="00854E32" w:rsidP="00854E32">
            <w:pPr>
              <w:pStyle w:val="NormalWeb"/>
              <w:shd w:val="clear" w:color="auto" w:fill="FFFFFF"/>
            </w:pPr>
            <w:r>
              <w:rPr>
                <w:rFonts w:ascii="TimesNewRomanPSMT" w:hAnsi="TimesNewRomanPSMT"/>
                <w:sz w:val="22"/>
                <w:szCs w:val="22"/>
              </w:rPr>
              <w:t xml:space="preserve">I am a Computer Science student at Western Oregon University planning to graduate with my bachelor’s degree in Spring 2020. I currently work part-time for Western Oregon University Computing Solutions as a desktop support technician and my goal is to become a full-time programmer/software developer after completing my studies. </w:t>
            </w:r>
          </w:p>
        </w:tc>
      </w:tr>
    </w:tbl>
    <w:p w14:paraId="2D81F1E6" w14:textId="77777777" w:rsidR="004E01EB" w:rsidRPr="00CF1A49" w:rsidRDefault="002E5BD4" w:rsidP="004E01EB">
      <w:pPr>
        <w:pStyle w:val="Heading1"/>
      </w:pPr>
      <w:sdt>
        <w:sdtPr>
          <w:alias w:val="Experience:"/>
          <w:tag w:val="Experience:"/>
          <w:id w:val="-1983300934"/>
          <w:placeholder>
            <w:docPart w:val="8CC0E1EA67F44A779BBF36E6D62CE276"/>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40B1590" w14:textId="77777777" w:rsidTr="00D66A52">
        <w:tc>
          <w:tcPr>
            <w:tcW w:w="9355" w:type="dxa"/>
          </w:tcPr>
          <w:p w14:paraId="6D29DC25" w14:textId="4ABD2C18" w:rsidR="001D0BF1" w:rsidRPr="00CF1A49" w:rsidRDefault="00854E32" w:rsidP="001D0BF1">
            <w:pPr>
              <w:pStyle w:val="Heading3"/>
              <w:contextualSpacing w:val="0"/>
              <w:outlineLvl w:val="2"/>
            </w:pPr>
            <w:r>
              <w:t>may 2019</w:t>
            </w:r>
            <w:r w:rsidR="001D0BF1" w:rsidRPr="00CF1A49">
              <w:t xml:space="preserve"> – </w:t>
            </w:r>
            <w:r>
              <w:t>present</w:t>
            </w:r>
          </w:p>
          <w:p w14:paraId="79EF5E3D" w14:textId="1D0B8A4E" w:rsidR="001D0BF1" w:rsidRPr="00CF1A49" w:rsidRDefault="00854E32" w:rsidP="001D0BF1">
            <w:pPr>
              <w:pStyle w:val="Heading2"/>
              <w:contextualSpacing w:val="0"/>
              <w:outlineLvl w:val="1"/>
            </w:pPr>
            <w:r>
              <w:t>Desktop support technician</w:t>
            </w:r>
            <w:r w:rsidR="001D0BF1" w:rsidRPr="00CF1A49">
              <w:t xml:space="preserve">, </w:t>
            </w:r>
            <w:r>
              <w:rPr>
                <w:rStyle w:val="SubtleReference"/>
              </w:rPr>
              <w:t>Western oregon university</w:t>
            </w:r>
          </w:p>
          <w:p w14:paraId="73BA8A14" w14:textId="2F39D5EC" w:rsidR="00854E32" w:rsidRDefault="00854E32" w:rsidP="00854E32">
            <w:pPr>
              <w:pStyle w:val="NormalWeb"/>
              <w:shd w:val="clear" w:color="auto" w:fill="FFFFFF"/>
            </w:pPr>
            <w:r>
              <w:rPr>
                <w:rFonts w:ascii="TimesNewRomanPSMT" w:hAnsi="TimesNewRomanPSMT"/>
                <w:sz w:val="22"/>
                <w:szCs w:val="22"/>
              </w:rPr>
              <w:t xml:space="preserve">Over-the-phone and in person technical support for school faculty, staff, and students managed by job tickets in a service request queue, updating tasks and inventory. Management and deployment of software images using Microsoft SCCM and </w:t>
            </w:r>
            <w:proofErr w:type="spellStart"/>
            <w:r>
              <w:rPr>
                <w:rFonts w:ascii="TimesNewRomanPSMT" w:hAnsi="TimesNewRomanPSMT"/>
                <w:sz w:val="22"/>
                <w:szCs w:val="22"/>
              </w:rPr>
              <w:t>Jamf</w:t>
            </w:r>
            <w:proofErr w:type="spellEnd"/>
            <w:r>
              <w:rPr>
                <w:rFonts w:ascii="TimesNewRomanPSMT" w:hAnsi="TimesNewRomanPSMT"/>
                <w:sz w:val="22"/>
                <w:szCs w:val="22"/>
              </w:rPr>
              <w:t xml:space="preserve"> on lab and faculty office computers. Troubleshooting and maintenance support including network, software installation, security and hardware. </w:t>
            </w:r>
          </w:p>
          <w:p w14:paraId="6EFF5274" w14:textId="1E3D42D6" w:rsidR="001E3120" w:rsidRPr="00CF1A49" w:rsidRDefault="001E3120" w:rsidP="001D0BF1">
            <w:pPr>
              <w:contextualSpacing w:val="0"/>
            </w:pPr>
          </w:p>
        </w:tc>
      </w:tr>
      <w:tr w:rsidR="00F61DF9" w:rsidRPr="00CF1A49" w14:paraId="57977AA5" w14:textId="77777777" w:rsidTr="00854E32">
        <w:trPr>
          <w:trHeight w:val="2983"/>
        </w:trPr>
        <w:tc>
          <w:tcPr>
            <w:tcW w:w="9355" w:type="dxa"/>
            <w:tcMar>
              <w:top w:w="216" w:type="dxa"/>
            </w:tcMar>
          </w:tcPr>
          <w:p w14:paraId="48472508" w14:textId="77777777" w:rsidR="00F61DF9" w:rsidRPr="00CF1A49" w:rsidRDefault="002E5BD4" w:rsidP="00F61DF9">
            <w:pPr>
              <w:pStyle w:val="Heading3"/>
              <w:contextualSpacing w:val="0"/>
              <w:outlineLvl w:val="2"/>
            </w:pPr>
            <w:sdt>
              <w:sdtPr>
                <w:alias w:val="Enter date from for company 2: "/>
                <w:tag w:val="Enter date from for company 2:"/>
                <w:id w:val="1784141449"/>
                <w:placeholder>
                  <w:docPart w:val="6DCF154837674464B4310B039824C904"/>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D328374F0B184758A94AAC550E7E2273"/>
                </w:placeholder>
                <w:temporary/>
                <w:showingPlcHdr/>
                <w15:appearance w15:val="hidden"/>
              </w:sdtPr>
              <w:sdtEndPr/>
              <w:sdtContent>
                <w:r w:rsidR="00F61DF9" w:rsidRPr="00CF1A49">
                  <w:t>To</w:t>
                </w:r>
              </w:sdtContent>
            </w:sdt>
          </w:p>
          <w:p w14:paraId="6C647713" w14:textId="6ABA9051" w:rsidR="00F61DF9" w:rsidRPr="00CF1A49" w:rsidRDefault="00854E32" w:rsidP="00F61DF9">
            <w:pPr>
              <w:pStyle w:val="Heading2"/>
              <w:contextualSpacing w:val="0"/>
              <w:outlineLvl w:val="1"/>
            </w:pPr>
            <w:r>
              <w:t>Print Services technician</w:t>
            </w:r>
            <w:r w:rsidR="00F61DF9" w:rsidRPr="00CF1A49">
              <w:t>,</w:t>
            </w:r>
            <w:r>
              <w:t xml:space="preserve"> </w:t>
            </w:r>
            <w:r>
              <w:rPr>
                <w:rStyle w:val="SubtleReference"/>
              </w:rPr>
              <w:t>DAS Publishing &amp; distribution</w:t>
            </w:r>
          </w:p>
          <w:p w14:paraId="26D946C7" w14:textId="20BA3C76" w:rsidR="00F61DF9" w:rsidRDefault="00854E32" w:rsidP="00854E32">
            <w:pPr>
              <w:pStyle w:val="NormalWeb"/>
              <w:shd w:val="clear" w:color="auto" w:fill="FFFFFF"/>
            </w:pPr>
            <w:r>
              <w:rPr>
                <w:rFonts w:ascii="TimesNewRomanPSMT" w:hAnsi="TimesNewRomanPSMT"/>
                <w:sz w:val="22"/>
                <w:szCs w:val="22"/>
              </w:rPr>
              <w:t xml:space="preserve">Routine setup, operation and maintenance of digital and color printers, mail metering, OCR sorting, and book binding machines. Data entry to track inventory, job status, and DMV car title information. Performing tasks and quality checks according to orders on job tickets and maintaining federal data security standards. </w:t>
            </w:r>
          </w:p>
          <w:p w14:paraId="5AC31024" w14:textId="77777777" w:rsidR="00854E32" w:rsidRDefault="00854E32" w:rsidP="00F61DF9"/>
          <w:p w14:paraId="6AC5FAD7" w14:textId="77777777" w:rsidR="00854E32" w:rsidRPr="00CF1A49" w:rsidRDefault="00854E32" w:rsidP="00854E32">
            <w:pPr>
              <w:pStyle w:val="Heading3"/>
              <w:contextualSpacing w:val="0"/>
              <w:outlineLvl w:val="2"/>
            </w:pPr>
            <w:sdt>
              <w:sdtPr>
                <w:alias w:val="Enter date from for company 2: "/>
                <w:tag w:val="Enter date from for company 2:"/>
                <w:id w:val="278836992"/>
                <w:placeholder>
                  <w:docPart w:val="4E75669455BD1346BA4B43DF7126E399"/>
                </w:placeholder>
                <w:temporary/>
                <w:showingPlcHdr/>
                <w15:appearance w15:val="hidden"/>
              </w:sdtPr>
              <w:sdtContent>
                <w:r w:rsidRPr="00CF1A49">
                  <w:t>Dates From</w:t>
                </w:r>
              </w:sdtContent>
            </w:sdt>
            <w:r w:rsidRPr="00CF1A49">
              <w:t xml:space="preserve"> – </w:t>
            </w:r>
            <w:sdt>
              <w:sdtPr>
                <w:alias w:val="Enter date to for company 2: "/>
                <w:tag w:val="Enter date to for company 2: "/>
                <w:id w:val="-656995713"/>
                <w:placeholder>
                  <w:docPart w:val="436FB8F0D777D74180CF9906D11D6B21"/>
                </w:placeholder>
                <w:temporary/>
                <w:showingPlcHdr/>
                <w15:appearance w15:val="hidden"/>
              </w:sdtPr>
              <w:sdtContent>
                <w:r w:rsidRPr="00CF1A49">
                  <w:t>To</w:t>
                </w:r>
              </w:sdtContent>
            </w:sdt>
          </w:p>
          <w:p w14:paraId="4834EAC3" w14:textId="4A955B53" w:rsidR="00854E32" w:rsidRPr="00CF1A49" w:rsidRDefault="00854E32" w:rsidP="00854E32">
            <w:pPr>
              <w:pStyle w:val="Heading2"/>
              <w:contextualSpacing w:val="0"/>
              <w:outlineLvl w:val="1"/>
            </w:pPr>
            <w:r>
              <w:t>Mail delivery driver</w:t>
            </w:r>
            <w:r w:rsidRPr="00CF1A49">
              <w:t xml:space="preserve">, </w:t>
            </w:r>
            <w:r>
              <w:rPr>
                <w:rStyle w:val="SubtleReference"/>
              </w:rPr>
              <w:t>DAS Publishing &amp; distribution</w:t>
            </w:r>
          </w:p>
          <w:p w14:paraId="143AC4B8" w14:textId="55B6CAA7" w:rsidR="00854E32" w:rsidRDefault="00854E32" w:rsidP="00854E32">
            <w:pPr>
              <w:pStyle w:val="NormalWeb"/>
              <w:shd w:val="clear" w:color="auto" w:fill="FFFFFF"/>
            </w:pPr>
            <w:r>
              <w:rPr>
                <w:rFonts w:ascii="TimesNewRomanPSMT" w:hAnsi="TimesNewRomanPSMT"/>
                <w:sz w:val="22"/>
                <w:szCs w:val="22"/>
              </w:rPr>
              <w:t xml:space="preserve">Sorting, loading, transport and delivery of state agency mail to on various daily timed routes to government offices in Portland, Salem, Albany, Corvallis and Eugene, driving on average 500+ miles per week. Use of </w:t>
            </w:r>
            <w:proofErr w:type="spellStart"/>
            <w:r>
              <w:rPr>
                <w:rFonts w:ascii="TimesNewRomanPSMT" w:hAnsi="TimesNewRomanPSMT"/>
                <w:sz w:val="22"/>
                <w:szCs w:val="22"/>
              </w:rPr>
              <w:t>PacTrac</w:t>
            </w:r>
            <w:proofErr w:type="spellEnd"/>
            <w:r>
              <w:rPr>
                <w:rFonts w:ascii="TimesNewRomanPSMT" w:hAnsi="TimesNewRomanPSMT"/>
                <w:sz w:val="22"/>
                <w:szCs w:val="22"/>
              </w:rPr>
              <w:t xml:space="preserve"> scanning system to track delivery times within a 15-minute window and verify secure pickup and delivery of high security level mail. </w:t>
            </w:r>
          </w:p>
          <w:p w14:paraId="65390591" w14:textId="6949F7DD" w:rsidR="00854E32" w:rsidRDefault="00854E32" w:rsidP="00854E32"/>
        </w:tc>
      </w:tr>
    </w:tbl>
    <w:sdt>
      <w:sdtPr>
        <w:alias w:val="Education:"/>
        <w:tag w:val="Education:"/>
        <w:id w:val="-1908763273"/>
        <w:placeholder>
          <w:docPart w:val="1F63D3A0608D4D17A93AF352831C0BB7"/>
        </w:placeholder>
        <w:temporary/>
        <w:showingPlcHdr/>
        <w15:appearance w15:val="hidden"/>
      </w:sdtPr>
      <w:sdtEndPr/>
      <w:sdtContent>
        <w:p w14:paraId="6948E627"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76F93D2" w14:textId="77777777" w:rsidTr="00D66A52">
        <w:tc>
          <w:tcPr>
            <w:tcW w:w="9355" w:type="dxa"/>
          </w:tcPr>
          <w:p w14:paraId="42362C0E" w14:textId="2ACBD503" w:rsidR="00854E32" w:rsidRDefault="00854E32" w:rsidP="00854E32">
            <w:pPr>
              <w:pStyle w:val="NormalWeb"/>
              <w:shd w:val="clear" w:color="auto" w:fill="FFFFFF"/>
              <w:rPr>
                <w:rFonts w:ascii="TimesNewRomanPSMT" w:hAnsi="TimesNewRomanPSMT"/>
                <w:sz w:val="22"/>
                <w:szCs w:val="22"/>
              </w:rPr>
            </w:pPr>
            <w:r>
              <w:rPr>
                <w:rFonts w:ascii="TimesNewRomanPSMT" w:hAnsi="TimesNewRomanPSMT"/>
                <w:sz w:val="22"/>
                <w:szCs w:val="22"/>
              </w:rPr>
              <w:t>Bachelor of Science in Computer Science, Western Oregon University, expected June 2020</w:t>
            </w:r>
          </w:p>
          <w:p w14:paraId="2C738986" w14:textId="3516AEA1" w:rsidR="007538DC" w:rsidRPr="00CF1A49" w:rsidRDefault="00854E32" w:rsidP="00854E32">
            <w:pPr>
              <w:pStyle w:val="NormalWeb"/>
              <w:shd w:val="clear" w:color="auto" w:fill="FFFFFF"/>
            </w:pPr>
            <w:r>
              <w:rPr>
                <w:rFonts w:ascii="TimesNewRomanPSMT" w:hAnsi="TimesNewRomanPSMT"/>
                <w:sz w:val="22"/>
                <w:szCs w:val="22"/>
              </w:rPr>
              <w:t>Associate of Applied Science in Computer Science, Chemeketa Community College - June 2018 Associate of Arts Oregon Transfer Degree, Chemeketa Community College - March 2015 Associate of General Studies, Chemeketa Community College - March 2015</w:t>
            </w:r>
          </w:p>
        </w:tc>
      </w:tr>
      <w:tr w:rsidR="00F61DF9" w:rsidRPr="00CF1A49" w14:paraId="3B1C8432" w14:textId="77777777" w:rsidTr="00F61DF9">
        <w:tc>
          <w:tcPr>
            <w:tcW w:w="9355" w:type="dxa"/>
            <w:tcMar>
              <w:top w:w="216" w:type="dxa"/>
            </w:tcMar>
          </w:tcPr>
          <w:p w14:paraId="5F221F6D" w14:textId="65D67435" w:rsidR="00F61DF9" w:rsidRDefault="00F61DF9" w:rsidP="00854E32">
            <w:pPr>
              <w:pStyle w:val="Heading3"/>
              <w:contextualSpacing w:val="0"/>
            </w:pPr>
          </w:p>
        </w:tc>
      </w:tr>
    </w:tbl>
    <w:sdt>
      <w:sdtPr>
        <w:alias w:val="Skills:"/>
        <w:tag w:val="Skills:"/>
        <w:id w:val="-1392877668"/>
        <w:placeholder>
          <w:docPart w:val="CBC2D0CCE90B4BC8B222A7D8E4E17480"/>
        </w:placeholder>
        <w:temporary/>
        <w:showingPlcHdr/>
        <w15:appearance w15:val="hidden"/>
      </w:sdtPr>
      <w:sdtEndPr/>
      <w:sdtContent>
        <w:p w14:paraId="500845B5" w14:textId="7A61556D" w:rsidR="00486277" w:rsidRDefault="00486277" w:rsidP="00486277">
          <w:pPr>
            <w:pStyle w:val="Heading1"/>
          </w:pPr>
          <w:r w:rsidRPr="00CF1A49">
            <w:t>Skills</w:t>
          </w:r>
        </w:p>
      </w:sdtContent>
    </w:sdt>
    <w:p w14:paraId="7A4B9776" w14:textId="77777777" w:rsidR="00854E32" w:rsidRDefault="00854E32" w:rsidP="00854E32">
      <w:pPr>
        <w:shd w:val="clear" w:color="auto" w:fill="FFFFFF"/>
        <w:spacing w:before="100" w:beforeAutospacing="1" w:after="100" w:afterAutospacing="1"/>
        <w:rPr>
          <w:rFonts w:ascii="TimesNewRomanPSMT" w:eastAsia="Times New Roman" w:hAnsi="TimesNewRomanPSMT" w:cs="Times New Roman"/>
          <w:color w:val="auto"/>
        </w:rPr>
      </w:pPr>
      <w:r w:rsidRPr="00854E32">
        <w:rPr>
          <w:rFonts w:ascii="TimesNewRomanPSMT" w:eastAsia="Times New Roman" w:hAnsi="TimesNewRomanPSMT" w:cs="Times New Roman"/>
          <w:color w:val="auto"/>
        </w:rPr>
        <w:t>Extensive com</w:t>
      </w:r>
      <w:bookmarkStart w:id="0" w:name="_GoBack"/>
      <w:bookmarkEnd w:id="0"/>
      <w:r w:rsidRPr="00854E32">
        <w:rPr>
          <w:rFonts w:ascii="TimesNewRomanPSMT" w:eastAsia="Times New Roman" w:hAnsi="TimesNewRomanPSMT" w:cs="Times New Roman"/>
          <w:color w:val="auto"/>
        </w:rPr>
        <w:t xml:space="preserve">mercial driving experience with the State of Oregon </w:t>
      </w:r>
    </w:p>
    <w:p w14:paraId="0106E7CF" w14:textId="1E621878" w:rsidR="00854E32" w:rsidRDefault="00854E32" w:rsidP="00854E32">
      <w:pPr>
        <w:shd w:val="clear" w:color="auto" w:fill="FFFFFF"/>
        <w:spacing w:before="100" w:beforeAutospacing="1" w:after="100" w:afterAutospacing="1"/>
        <w:rPr>
          <w:rFonts w:ascii="TimesNewRomanPSMT" w:eastAsia="Times New Roman" w:hAnsi="TimesNewRomanPSMT" w:cs="Times New Roman"/>
          <w:color w:val="auto"/>
        </w:rPr>
      </w:pPr>
      <w:r w:rsidRPr="00854E32">
        <w:rPr>
          <w:rFonts w:ascii="TimesNewRomanPSMT" w:eastAsia="Times New Roman" w:hAnsi="TimesNewRomanPSMT" w:cs="Times New Roman"/>
          <w:color w:val="auto"/>
        </w:rPr>
        <w:t>Alcohol Service Permit and Food Handlers permit holder</w:t>
      </w:r>
    </w:p>
    <w:p w14:paraId="538D523D" w14:textId="0D3B5F1A" w:rsidR="00B51D1B" w:rsidRDefault="00854E32" w:rsidP="00854E32">
      <w:pPr>
        <w:shd w:val="clear" w:color="auto" w:fill="FFFFFF"/>
        <w:spacing w:before="100" w:beforeAutospacing="1" w:after="100" w:afterAutospacing="1"/>
        <w:rPr>
          <w:rFonts w:ascii="TimesNewRomanPSMT" w:eastAsia="Times New Roman" w:hAnsi="TimesNewRomanPSMT" w:cs="Times New Roman"/>
          <w:color w:val="auto"/>
        </w:rPr>
      </w:pPr>
      <w:r w:rsidRPr="00854E32">
        <w:rPr>
          <w:rFonts w:ascii="TimesNewRomanPSMT" w:eastAsia="Times New Roman" w:hAnsi="TimesNewRomanPSMT" w:cs="Times New Roman"/>
          <w:color w:val="auto"/>
        </w:rPr>
        <w:t xml:space="preserve">Oracle Certified Associate, Java SE 8 </w:t>
      </w:r>
      <w:proofErr w:type="spellStart"/>
      <w:r w:rsidRPr="00854E32">
        <w:rPr>
          <w:rFonts w:ascii="TimesNewRomanPSMT" w:eastAsia="Times New Roman" w:hAnsi="TimesNewRomanPSMT" w:cs="Times New Roman"/>
          <w:color w:val="auto"/>
        </w:rPr>
        <w:t>Progammer</w:t>
      </w:r>
      <w:proofErr w:type="spellEnd"/>
    </w:p>
    <w:p w14:paraId="19F2436D" w14:textId="614CFE47" w:rsidR="00854E32" w:rsidRDefault="00854E32" w:rsidP="00854E32">
      <w:pPr>
        <w:pStyle w:val="Heading1"/>
      </w:pPr>
      <w:r>
        <w:t>personal references:</w:t>
      </w:r>
    </w:p>
    <w:p w14:paraId="2B5B7B26" w14:textId="3440D0AD" w:rsidR="00854E32" w:rsidRDefault="00854E32" w:rsidP="00854E32">
      <w:pPr>
        <w:pStyle w:val="Heading1"/>
        <w:rPr>
          <w:rFonts w:asciiTheme="minorHAnsi" w:eastAsiaTheme="minorHAnsi" w:hAnsiTheme="minorHAnsi" w:cstheme="minorBidi"/>
          <w:color w:val="595959" w:themeColor="text1" w:themeTint="A6"/>
          <w:sz w:val="22"/>
          <w:szCs w:val="22"/>
        </w:rPr>
      </w:pPr>
    </w:p>
    <w:p w14:paraId="0A04660D" w14:textId="69A3CCB3" w:rsidR="00854E32" w:rsidRPr="00854E32" w:rsidRDefault="00854E32" w:rsidP="00854E32">
      <w:pPr>
        <w:shd w:val="clear" w:color="auto" w:fill="FFFFFF"/>
        <w:spacing w:before="100" w:beforeAutospacing="1" w:after="100" w:afterAutospacing="1"/>
        <w:rPr>
          <w:rFonts w:ascii="TimesNewRomanPSMT" w:eastAsia="Times New Roman" w:hAnsi="TimesNewRomanPSMT" w:cs="Times New Roman"/>
          <w:color w:val="auto"/>
        </w:rPr>
      </w:pPr>
      <w:r>
        <w:rPr>
          <w:rFonts w:ascii="TimesNewRomanPSMT" w:eastAsia="Times New Roman" w:hAnsi="TimesNewRomanPSMT" w:cs="Times New Roman"/>
          <w:color w:val="auto"/>
        </w:rPr>
        <w:t>Redacted for privacy reasons</w:t>
      </w:r>
    </w:p>
    <w:sectPr w:rsidR="00854E32" w:rsidRPr="00854E32"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1F9C2" w14:textId="77777777" w:rsidR="002E5BD4" w:rsidRDefault="002E5BD4" w:rsidP="0068194B">
      <w:r>
        <w:separator/>
      </w:r>
    </w:p>
    <w:p w14:paraId="5BA7606A" w14:textId="77777777" w:rsidR="002E5BD4" w:rsidRDefault="002E5BD4"/>
    <w:p w14:paraId="3F2AB3A6" w14:textId="77777777" w:rsidR="002E5BD4" w:rsidRDefault="002E5BD4"/>
  </w:endnote>
  <w:endnote w:type="continuationSeparator" w:id="0">
    <w:p w14:paraId="3EA8A7C0" w14:textId="77777777" w:rsidR="002E5BD4" w:rsidRDefault="002E5BD4" w:rsidP="0068194B">
      <w:r>
        <w:continuationSeparator/>
      </w:r>
    </w:p>
    <w:p w14:paraId="67384066" w14:textId="77777777" w:rsidR="002E5BD4" w:rsidRDefault="002E5BD4"/>
    <w:p w14:paraId="740B661D" w14:textId="77777777" w:rsidR="002E5BD4" w:rsidRDefault="002E5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293591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C1D3E" w14:textId="77777777" w:rsidR="002E5BD4" w:rsidRDefault="002E5BD4" w:rsidP="0068194B">
      <w:r>
        <w:separator/>
      </w:r>
    </w:p>
    <w:p w14:paraId="534A7970" w14:textId="77777777" w:rsidR="002E5BD4" w:rsidRDefault="002E5BD4"/>
    <w:p w14:paraId="6B219414" w14:textId="77777777" w:rsidR="002E5BD4" w:rsidRDefault="002E5BD4"/>
  </w:footnote>
  <w:footnote w:type="continuationSeparator" w:id="0">
    <w:p w14:paraId="202529E7" w14:textId="77777777" w:rsidR="002E5BD4" w:rsidRDefault="002E5BD4" w:rsidP="0068194B">
      <w:r>
        <w:continuationSeparator/>
      </w:r>
    </w:p>
    <w:p w14:paraId="4CC53FE9" w14:textId="77777777" w:rsidR="002E5BD4" w:rsidRDefault="002E5BD4"/>
    <w:p w14:paraId="4631B8F1" w14:textId="77777777" w:rsidR="002E5BD4" w:rsidRDefault="002E5B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E50D1"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F742B88" wp14:editId="66B6D8F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09261F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B3"/>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65DB3"/>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5BD4"/>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2393B"/>
    <w:rsid w:val="00834955"/>
    <w:rsid w:val="00854E32"/>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39E3"/>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6333"/>
  <w15:chartTrackingRefBased/>
  <w15:docId w15:val="{B4C01132-2F73-4D25-8E96-412A9240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41099">
      <w:bodyDiv w:val="1"/>
      <w:marLeft w:val="0"/>
      <w:marRight w:val="0"/>
      <w:marTop w:val="0"/>
      <w:marBottom w:val="0"/>
      <w:divBdr>
        <w:top w:val="none" w:sz="0" w:space="0" w:color="auto"/>
        <w:left w:val="none" w:sz="0" w:space="0" w:color="auto"/>
        <w:bottom w:val="none" w:sz="0" w:space="0" w:color="auto"/>
        <w:right w:val="none" w:sz="0" w:space="0" w:color="auto"/>
      </w:divBdr>
      <w:divsChild>
        <w:div w:id="1846431269">
          <w:marLeft w:val="0"/>
          <w:marRight w:val="0"/>
          <w:marTop w:val="0"/>
          <w:marBottom w:val="0"/>
          <w:divBdr>
            <w:top w:val="none" w:sz="0" w:space="0" w:color="auto"/>
            <w:left w:val="none" w:sz="0" w:space="0" w:color="auto"/>
            <w:bottom w:val="none" w:sz="0" w:space="0" w:color="auto"/>
            <w:right w:val="none" w:sz="0" w:space="0" w:color="auto"/>
          </w:divBdr>
          <w:divsChild>
            <w:div w:id="1861242371">
              <w:marLeft w:val="0"/>
              <w:marRight w:val="0"/>
              <w:marTop w:val="0"/>
              <w:marBottom w:val="0"/>
              <w:divBdr>
                <w:top w:val="none" w:sz="0" w:space="0" w:color="auto"/>
                <w:left w:val="none" w:sz="0" w:space="0" w:color="auto"/>
                <w:bottom w:val="none" w:sz="0" w:space="0" w:color="auto"/>
                <w:right w:val="none" w:sz="0" w:space="0" w:color="auto"/>
              </w:divBdr>
              <w:divsChild>
                <w:div w:id="671184473">
                  <w:marLeft w:val="0"/>
                  <w:marRight w:val="0"/>
                  <w:marTop w:val="0"/>
                  <w:marBottom w:val="0"/>
                  <w:divBdr>
                    <w:top w:val="none" w:sz="0" w:space="0" w:color="auto"/>
                    <w:left w:val="none" w:sz="0" w:space="0" w:color="auto"/>
                    <w:bottom w:val="none" w:sz="0" w:space="0" w:color="auto"/>
                    <w:right w:val="none" w:sz="0" w:space="0" w:color="auto"/>
                  </w:divBdr>
                  <w:divsChild>
                    <w:div w:id="5346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3037">
      <w:bodyDiv w:val="1"/>
      <w:marLeft w:val="0"/>
      <w:marRight w:val="0"/>
      <w:marTop w:val="0"/>
      <w:marBottom w:val="0"/>
      <w:divBdr>
        <w:top w:val="none" w:sz="0" w:space="0" w:color="auto"/>
        <w:left w:val="none" w:sz="0" w:space="0" w:color="auto"/>
        <w:bottom w:val="none" w:sz="0" w:space="0" w:color="auto"/>
        <w:right w:val="none" w:sz="0" w:space="0" w:color="auto"/>
      </w:divBdr>
      <w:divsChild>
        <w:div w:id="542668108">
          <w:marLeft w:val="0"/>
          <w:marRight w:val="0"/>
          <w:marTop w:val="0"/>
          <w:marBottom w:val="0"/>
          <w:divBdr>
            <w:top w:val="none" w:sz="0" w:space="0" w:color="auto"/>
            <w:left w:val="none" w:sz="0" w:space="0" w:color="auto"/>
            <w:bottom w:val="none" w:sz="0" w:space="0" w:color="auto"/>
            <w:right w:val="none" w:sz="0" w:space="0" w:color="auto"/>
          </w:divBdr>
          <w:divsChild>
            <w:div w:id="470026615">
              <w:marLeft w:val="0"/>
              <w:marRight w:val="0"/>
              <w:marTop w:val="0"/>
              <w:marBottom w:val="0"/>
              <w:divBdr>
                <w:top w:val="none" w:sz="0" w:space="0" w:color="auto"/>
                <w:left w:val="none" w:sz="0" w:space="0" w:color="auto"/>
                <w:bottom w:val="none" w:sz="0" w:space="0" w:color="auto"/>
                <w:right w:val="none" w:sz="0" w:space="0" w:color="auto"/>
              </w:divBdr>
              <w:divsChild>
                <w:div w:id="1698000401">
                  <w:marLeft w:val="0"/>
                  <w:marRight w:val="0"/>
                  <w:marTop w:val="0"/>
                  <w:marBottom w:val="0"/>
                  <w:divBdr>
                    <w:top w:val="none" w:sz="0" w:space="0" w:color="auto"/>
                    <w:left w:val="none" w:sz="0" w:space="0" w:color="auto"/>
                    <w:bottom w:val="none" w:sz="0" w:space="0" w:color="auto"/>
                    <w:right w:val="none" w:sz="0" w:space="0" w:color="auto"/>
                  </w:divBdr>
                  <w:divsChild>
                    <w:div w:id="5251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09847">
      <w:bodyDiv w:val="1"/>
      <w:marLeft w:val="0"/>
      <w:marRight w:val="0"/>
      <w:marTop w:val="0"/>
      <w:marBottom w:val="0"/>
      <w:divBdr>
        <w:top w:val="none" w:sz="0" w:space="0" w:color="auto"/>
        <w:left w:val="none" w:sz="0" w:space="0" w:color="auto"/>
        <w:bottom w:val="none" w:sz="0" w:space="0" w:color="auto"/>
        <w:right w:val="none" w:sz="0" w:space="0" w:color="auto"/>
      </w:divBdr>
      <w:divsChild>
        <w:div w:id="295573079">
          <w:marLeft w:val="0"/>
          <w:marRight w:val="0"/>
          <w:marTop w:val="0"/>
          <w:marBottom w:val="0"/>
          <w:divBdr>
            <w:top w:val="none" w:sz="0" w:space="0" w:color="auto"/>
            <w:left w:val="none" w:sz="0" w:space="0" w:color="auto"/>
            <w:bottom w:val="none" w:sz="0" w:space="0" w:color="auto"/>
            <w:right w:val="none" w:sz="0" w:space="0" w:color="auto"/>
          </w:divBdr>
          <w:divsChild>
            <w:div w:id="1347560311">
              <w:marLeft w:val="0"/>
              <w:marRight w:val="0"/>
              <w:marTop w:val="0"/>
              <w:marBottom w:val="0"/>
              <w:divBdr>
                <w:top w:val="none" w:sz="0" w:space="0" w:color="auto"/>
                <w:left w:val="none" w:sz="0" w:space="0" w:color="auto"/>
                <w:bottom w:val="none" w:sz="0" w:space="0" w:color="auto"/>
                <w:right w:val="none" w:sz="0" w:space="0" w:color="auto"/>
              </w:divBdr>
              <w:divsChild>
                <w:div w:id="725878463">
                  <w:marLeft w:val="0"/>
                  <w:marRight w:val="0"/>
                  <w:marTop w:val="0"/>
                  <w:marBottom w:val="0"/>
                  <w:divBdr>
                    <w:top w:val="none" w:sz="0" w:space="0" w:color="auto"/>
                    <w:left w:val="none" w:sz="0" w:space="0" w:color="auto"/>
                    <w:bottom w:val="none" w:sz="0" w:space="0" w:color="auto"/>
                    <w:right w:val="none" w:sz="0" w:space="0" w:color="auto"/>
                  </w:divBdr>
                  <w:divsChild>
                    <w:div w:id="9089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20261">
      <w:bodyDiv w:val="1"/>
      <w:marLeft w:val="0"/>
      <w:marRight w:val="0"/>
      <w:marTop w:val="0"/>
      <w:marBottom w:val="0"/>
      <w:divBdr>
        <w:top w:val="none" w:sz="0" w:space="0" w:color="auto"/>
        <w:left w:val="none" w:sz="0" w:space="0" w:color="auto"/>
        <w:bottom w:val="none" w:sz="0" w:space="0" w:color="auto"/>
        <w:right w:val="none" w:sz="0" w:space="0" w:color="auto"/>
      </w:divBdr>
      <w:divsChild>
        <w:div w:id="1659460685">
          <w:marLeft w:val="0"/>
          <w:marRight w:val="0"/>
          <w:marTop w:val="0"/>
          <w:marBottom w:val="0"/>
          <w:divBdr>
            <w:top w:val="none" w:sz="0" w:space="0" w:color="auto"/>
            <w:left w:val="none" w:sz="0" w:space="0" w:color="auto"/>
            <w:bottom w:val="none" w:sz="0" w:space="0" w:color="auto"/>
            <w:right w:val="none" w:sz="0" w:space="0" w:color="auto"/>
          </w:divBdr>
          <w:divsChild>
            <w:div w:id="292563790">
              <w:marLeft w:val="0"/>
              <w:marRight w:val="0"/>
              <w:marTop w:val="0"/>
              <w:marBottom w:val="0"/>
              <w:divBdr>
                <w:top w:val="none" w:sz="0" w:space="0" w:color="auto"/>
                <w:left w:val="none" w:sz="0" w:space="0" w:color="auto"/>
                <w:bottom w:val="none" w:sz="0" w:space="0" w:color="auto"/>
                <w:right w:val="none" w:sz="0" w:space="0" w:color="auto"/>
              </w:divBdr>
              <w:divsChild>
                <w:div w:id="2100565384">
                  <w:marLeft w:val="0"/>
                  <w:marRight w:val="0"/>
                  <w:marTop w:val="0"/>
                  <w:marBottom w:val="0"/>
                  <w:divBdr>
                    <w:top w:val="none" w:sz="0" w:space="0" w:color="auto"/>
                    <w:left w:val="none" w:sz="0" w:space="0" w:color="auto"/>
                    <w:bottom w:val="none" w:sz="0" w:space="0" w:color="auto"/>
                    <w:right w:val="none" w:sz="0" w:space="0" w:color="auto"/>
                  </w:divBdr>
                  <w:divsChild>
                    <w:div w:id="8704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4945">
      <w:bodyDiv w:val="1"/>
      <w:marLeft w:val="0"/>
      <w:marRight w:val="0"/>
      <w:marTop w:val="0"/>
      <w:marBottom w:val="0"/>
      <w:divBdr>
        <w:top w:val="none" w:sz="0" w:space="0" w:color="auto"/>
        <w:left w:val="none" w:sz="0" w:space="0" w:color="auto"/>
        <w:bottom w:val="none" w:sz="0" w:space="0" w:color="auto"/>
        <w:right w:val="none" w:sz="0" w:space="0" w:color="auto"/>
      </w:divBdr>
      <w:divsChild>
        <w:div w:id="746458171">
          <w:marLeft w:val="0"/>
          <w:marRight w:val="0"/>
          <w:marTop w:val="0"/>
          <w:marBottom w:val="0"/>
          <w:divBdr>
            <w:top w:val="none" w:sz="0" w:space="0" w:color="auto"/>
            <w:left w:val="none" w:sz="0" w:space="0" w:color="auto"/>
            <w:bottom w:val="none" w:sz="0" w:space="0" w:color="auto"/>
            <w:right w:val="none" w:sz="0" w:space="0" w:color="auto"/>
          </w:divBdr>
          <w:divsChild>
            <w:div w:id="397897727">
              <w:marLeft w:val="0"/>
              <w:marRight w:val="0"/>
              <w:marTop w:val="0"/>
              <w:marBottom w:val="0"/>
              <w:divBdr>
                <w:top w:val="none" w:sz="0" w:space="0" w:color="auto"/>
                <w:left w:val="none" w:sz="0" w:space="0" w:color="auto"/>
                <w:bottom w:val="none" w:sz="0" w:space="0" w:color="auto"/>
                <w:right w:val="none" w:sz="0" w:space="0" w:color="auto"/>
              </w:divBdr>
              <w:divsChild>
                <w:div w:id="266234865">
                  <w:marLeft w:val="0"/>
                  <w:marRight w:val="0"/>
                  <w:marTop w:val="0"/>
                  <w:marBottom w:val="0"/>
                  <w:divBdr>
                    <w:top w:val="none" w:sz="0" w:space="0" w:color="auto"/>
                    <w:left w:val="none" w:sz="0" w:space="0" w:color="auto"/>
                    <w:bottom w:val="none" w:sz="0" w:space="0" w:color="auto"/>
                    <w:right w:val="none" w:sz="0" w:space="0" w:color="auto"/>
                  </w:divBdr>
                  <w:divsChild>
                    <w:div w:id="17562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2574">
      <w:bodyDiv w:val="1"/>
      <w:marLeft w:val="0"/>
      <w:marRight w:val="0"/>
      <w:marTop w:val="0"/>
      <w:marBottom w:val="0"/>
      <w:divBdr>
        <w:top w:val="none" w:sz="0" w:space="0" w:color="auto"/>
        <w:left w:val="none" w:sz="0" w:space="0" w:color="auto"/>
        <w:bottom w:val="none" w:sz="0" w:space="0" w:color="auto"/>
        <w:right w:val="none" w:sz="0" w:space="0" w:color="auto"/>
      </w:divBdr>
      <w:divsChild>
        <w:div w:id="1964386335">
          <w:marLeft w:val="0"/>
          <w:marRight w:val="0"/>
          <w:marTop w:val="0"/>
          <w:marBottom w:val="0"/>
          <w:divBdr>
            <w:top w:val="none" w:sz="0" w:space="0" w:color="auto"/>
            <w:left w:val="none" w:sz="0" w:space="0" w:color="auto"/>
            <w:bottom w:val="none" w:sz="0" w:space="0" w:color="auto"/>
            <w:right w:val="none" w:sz="0" w:space="0" w:color="auto"/>
          </w:divBdr>
          <w:divsChild>
            <w:div w:id="527572430">
              <w:marLeft w:val="0"/>
              <w:marRight w:val="0"/>
              <w:marTop w:val="0"/>
              <w:marBottom w:val="0"/>
              <w:divBdr>
                <w:top w:val="none" w:sz="0" w:space="0" w:color="auto"/>
                <w:left w:val="none" w:sz="0" w:space="0" w:color="auto"/>
                <w:bottom w:val="none" w:sz="0" w:space="0" w:color="auto"/>
                <w:right w:val="none" w:sz="0" w:space="0" w:color="auto"/>
              </w:divBdr>
              <w:divsChild>
                <w:div w:id="1705323217">
                  <w:marLeft w:val="0"/>
                  <w:marRight w:val="0"/>
                  <w:marTop w:val="0"/>
                  <w:marBottom w:val="0"/>
                  <w:divBdr>
                    <w:top w:val="none" w:sz="0" w:space="0" w:color="auto"/>
                    <w:left w:val="none" w:sz="0" w:space="0" w:color="auto"/>
                    <w:bottom w:val="none" w:sz="0" w:space="0" w:color="auto"/>
                    <w:right w:val="none" w:sz="0" w:space="0" w:color="auto"/>
                  </w:divBdr>
                  <w:divsChild>
                    <w:div w:id="6460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4850">
      <w:bodyDiv w:val="1"/>
      <w:marLeft w:val="0"/>
      <w:marRight w:val="0"/>
      <w:marTop w:val="0"/>
      <w:marBottom w:val="0"/>
      <w:divBdr>
        <w:top w:val="none" w:sz="0" w:space="0" w:color="auto"/>
        <w:left w:val="none" w:sz="0" w:space="0" w:color="auto"/>
        <w:bottom w:val="none" w:sz="0" w:space="0" w:color="auto"/>
        <w:right w:val="none" w:sz="0" w:space="0" w:color="auto"/>
      </w:divBdr>
      <w:divsChild>
        <w:div w:id="1225143174">
          <w:marLeft w:val="0"/>
          <w:marRight w:val="0"/>
          <w:marTop w:val="0"/>
          <w:marBottom w:val="0"/>
          <w:divBdr>
            <w:top w:val="none" w:sz="0" w:space="0" w:color="auto"/>
            <w:left w:val="none" w:sz="0" w:space="0" w:color="auto"/>
            <w:bottom w:val="none" w:sz="0" w:space="0" w:color="auto"/>
            <w:right w:val="none" w:sz="0" w:space="0" w:color="auto"/>
          </w:divBdr>
          <w:divsChild>
            <w:div w:id="480850669">
              <w:marLeft w:val="0"/>
              <w:marRight w:val="0"/>
              <w:marTop w:val="0"/>
              <w:marBottom w:val="0"/>
              <w:divBdr>
                <w:top w:val="none" w:sz="0" w:space="0" w:color="auto"/>
                <w:left w:val="none" w:sz="0" w:space="0" w:color="auto"/>
                <w:bottom w:val="none" w:sz="0" w:space="0" w:color="auto"/>
                <w:right w:val="none" w:sz="0" w:space="0" w:color="auto"/>
              </w:divBdr>
              <w:divsChild>
                <w:div w:id="1409766026">
                  <w:marLeft w:val="0"/>
                  <w:marRight w:val="0"/>
                  <w:marTop w:val="0"/>
                  <w:marBottom w:val="0"/>
                  <w:divBdr>
                    <w:top w:val="none" w:sz="0" w:space="0" w:color="auto"/>
                    <w:left w:val="none" w:sz="0" w:space="0" w:color="auto"/>
                    <w:bottom w:val="none" w:sz="0" w:space="0" w:color="auto"/>
                    <w:right w:val="none" w:sz="0" w:space="0" w:color="auto"/>
                  </w:divBdr>
                  <w:divsChild>
                    <w:div w:id="13327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0060">
      <w:bodyDiv w:val="1"/>
      <w:marLeft w:val="0"/>
      <w:marRight w:val="0"/>
      <w:marTop w:val="0"/>
      <w:marBottom w:val="0"/>
      <w:divBdr>
        <w:top w:val="none" w:sz="0" w:space="0" w:color="auto"/>
        <w:left w:val="none" w:sz="0" w:space="0" w:color="auto"/>
        <w:bottom w:val="none" w:sz="0" w:space="0" w:color="auto"/>
        <w:right w:val="none" w:sz="0" w:space="0" w:color="auto"/>
      </w:divBdr>
      <w:divsChild>
        <w:div w:id="1875656483">
          <w:marLeft w:val="0"/>
          <w:marRight w:val="0"/>
          <w:marTop w:val="0"/>
          <w:marBottom w:val="0"/>
          <w:divBdr>
            <w:top w:val="none" w:sz="0" w:space="0" w:color="auto"/>
            <w:left w:val="none" w:sz="0" w:space="0" w:color="auto"/>
            <w:bottom w:val="none" w:sz="0" w:space="0" w:color="auto"/>
            <w:right w:val="none" w:sz="0" w:space="0" w:color="auto"/>
          </w:divBdr>
          <w:divsChild>
            <w:div w:id="529612047">
              <w:marLeft w:val="0"/>
              <w:marRight w:val="0"/>
              <w:marTop w:val="0"/>
              <w:marBottom w:val="0"/>
              <w:divBdr>
                <w:top w:val="none" w:sz="0" w:space="0" w:color="auto"/>
                <w:left w:val="none" w:sz="0" w:space="0" w:color="auto"/>
                <w:bottom w:val="none" w:sz="0" w:space="0" w:color="auto"/>
                <w:right w:val="none" w:sz="0" w:space="0" w:color="auto"/>
              </w:divBdr>
              <w:divsChild>
                <w:div w:id="775367180">
                  <w:marLeft w:val="0"/>
                  <w:marRight w:val="0"/>
                  <w:marTop w:val="0"/>
                  <w:marBottom w:val="0"/>
                  <w:divBdr>
                    <w:top w:val="none" w:sz="0" w:space="0" w:color="auto"/>
                    <w:left w:val="none" w:sz="0" w:space="0" w:color="auto"/>
                    <w:bottom w:val="none" w:sz="0" w:space="0" w:color="auto"/>
                    <w:right w:val="none" w:sz="0" w:space="0" w:color="auto"/>
                  </w:divBdr>
                  <w:divsChild>
                    <w:div w:id="6335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eg\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F420F4DE52427F9DB95743DFAD9C80"/>
        <w:category>
          <w:name w:val="General"/>
          <w:gallery w:val="placeholder"/>
        </w:category>
        <w:types>
          <w:type w:val="bbPlcHdr"/>
        </w:types>
        <w:behaviors>
          <w:behavior w:val="content"/>
        </w:behaviors>
        <w:guid w:val="{A3F622A0-183E-44E3-9963-C1C51B43D566}"/>
      </w:docPartPr>
      <w:docPartBody>
        <w:p w:rsidR="00A97F43" w:rsidRDefault="00367905">
          <w:pPr>
            <w:pStyle w:val="21F420F4DE52427F9DB95743DFAD9C80"/>
          </w:pPr>
          <w:r w:rsidRPr="00CF1A49">
            <w:t>Address</w:t>
          </w:r>
        </w:p>
      </w:docPartBody>
    </w:docPart>
    <w:docPart>
      <w:docPartPr>
        <w:name w:val="9C7E620D9C044CE09C033EF193A092B8"/>
        <w:category>
          <w:name w:val="General"/>
          <w:gallery w:val="placeholder"/>
        </w:category>
        <w:types>
          <w:type w:val="bbPlcHdr"/>
        </w:types>
        <w:behaviors>
          <w:behavior w:val="content"/>
        </w:behaviors>
        <w:guid w:val="{FAD9C497-9790-491B-8B58-BD7EB725B252}"/>
      </w:docPartPr>
      <w:docPartBody>
        <w:p w:rsidR="00A97F43" w:rsidRDefault="00367905">
          <w:pPr>
            <w:pStyle w:val="9C7E620D9C044CE09C033EF193A092B8"/>
          </w:pPr>
          <w:r w:rsidRPr="00CF1A49">
            <w:t>·</w:t>
          </w:r>
        </w:p>
      </w:docPartBody>
    </w:docPart>
    <w:docPart>
      <w:docPartPr>
        <w:name w:val="6DCB8E6461134C05A135C8B4D16DD2EE"/>
        <w:category>
          <w:name w:val="General"/>
          <w:gallery w:val="placeholder"/>
        </w:category>
        <w:types>
          <w:type w:val="bbPlcHdr"/>
        </w:types>
        <w:behaviors>
          <w:behavior w:val="content"/>
        </w:behaviors>
        <w:guid w:val="{4838FD70-14F7-4C42-B77E-C68B8CBA6E9D}"/>
      </w:docPartPr>
      <w:docPartBody>
        <w:p w:rsidR="00A97F43" w:rsidRDefault="00367905">
          <w:pPr>
            <w:pStyle w:val="6DCB8E6461134C05A135C8B4D16DD2EE"/>
          </w:pPr>
          <w:r w:rsidRPr="00CF1A49">
            <w:t>Phone</w:t>
          </w:r>
        </w:p>
      </w:docPartBody>
    </w:docPart>
    <w:docPart>
      <w:docPartPr>
        <w:name w:val="1DCFBFDCBD0C491EA0EED4E879D34DAD"/>
        <w:category>
          <w:name w:val="General"/>
          <w:gallery w:val="placeholder"/>
        </w:category>
        <w:types>
          <w:type w:val="bbPlcHdr"/>
        </w:types>
        <w:behaviors>
          <w:behavior w:val="content"/>
        </w:behaviors>
        <w:guid w:val="{CDF691F8-7A1E-40BD-9DE1-1E3AAD72768E}"/>
      </w:docPartPr>
      <w:docPartBody>
        <w:p w:rsidR="00A97F43" w:rsidRDefault="00367905">
          <w:pPr>
            <w:pStyle w:val="1DCFBFDCBD0C491EA0EED4E879D34DAD"/>
          </w:pPr>
          <w:r w:rsidRPr="00CF1A49">
            <w:t>Email</w:t>
          </w:r>
        </w:p>
      </w:docPartBody>
    </w:docPart>
    <w:docPart>
      <w:docPartPr>
        <w:name w:val="C30B7AF26F9842BC97FB0332993FFD6A"/>
        <w:category>
          <w:name w:val="General"/>
          <w:gallery w:val="placeholder"/>
        </w:category>
        <w:types>
          <w:type w:val="bbPlcHdr"/>
        </w:types>
        <w:behaviors>
          <w:behavior w:val="content"/>
        </w:behaviors>
        <w:guid w:val="{63D9CC82-6724-4010-B789-E06EE3457967}"/>
      </w:docPartPr>
      <w:docPartBody>
        <w:p w:rsidR="00A97F43" w:rsidRDefault="00367905">
          <w:pPr>
            <w:pStyle w:val="C30B7AF26F9842BC97FB0332993FFD6A"/>
          </w:pPr>
          <w:r w:rsidRPr="00CF1A49">
            <w:t>·</w:t>
          </w:r>
        </w:p>
      </w:docPartBody>
    </w:docPart>
    <w:docPart>
      <w:docPartPr>
        <w:name w:val="95629B5873A34C8383230BA64CD9BF5A"/>
        <w:category>
          <w:name w:val="General"/>
          <w:gallery w:val="placeholder"/>
        </w:category>
        <w:types>
          <w:type w:val="bbPlcHdr"/>
        </w:types>
        <w:behaviors>
          <w:behavior w:val="content"/>
        </w:behaviors>
        <w:guid w:val="{6B045544-277E-49B9-87B5-9F1EFD6D0601}"/>
      </w:docPartPr>
      <w:docPartBody>
        <w:p w:rsidR="00A97F43" w:rsidRDefault="00367905">
          <w:pPr>
            <w:pStyle w:val="95629B5873A34C8383230BA64CD9BF5A"/>
          </w:pPr>
          <w:r w:rsidRPr="00CF1A49">
            <w:t>LinkedIn Profile</w:t>
          </w:r>
        </w:p>
      </w:docPartBody>
    </w:docPart>
    <w:docPart>
      <w:docPartPr>
        <w:name w:val="6D8C183F79784790BB6F2FF9BCAF4C3E"/>
        <w:category>
          <w:name w:val="General"/>
          <w:gallery w:val="placeholder"/>
        </w:category>
        <w:types>
          <w:type w:val="bbPlcHdr"/>
        </w:types>
        <w:behaviors>
          <w:behavior w:val="content"/>
        </w:behaviors>
        <w:guid w:val="{721DB0BF-D030-4495-B950-A56A2E9A4614}"/>
      </w:docPartPr>
      <w:docPartBody>
        <w:p w:rsidR="00A97F43" w:rsidRDefault="00367905">
          <w:pPr>
            <w:pStyle w:val="6D8C183F79784790BB6F2FF9BCAF4C3E"/>
          </w:pPr>
          <w:r w:rsidRPr="00CF1A49">
            <w:t>·</w:t>
          </w:r>
        </w:p>
      </w:docPartBody>
    </w:docPart>
    <w:docPart>
      <w:docPartPr>
        <w:name w:val="EBF9CFE5D1734DB781B7C011BAC0FF29"/>
        <w:category>
          <w:name w:val="General"/>
          <w:gallery w:val="placeholder"/>
        </w:category>
        <w:types>
          <w:type w:val="bbPlcHdr"/>
        </w:types>
        <w:behaviors>
          <w:behavior w:val="content"/>
        </w:behaviors>
        <w:guid w:val="{E149C3C8-8154-4BAE-B001-9ECD1D30CE89}"/>
      </w:docPartPr>
      <w:docPartBody>
        <w:p w:rsidR="00A97F43" w:rsidRDefault="00367905">
          <w:pPr>
            <w:pStyle w:val="EBF9CFE5D1734DB781B7C011BAC0FF29"/>
          </w:pPr>
          <w:r w:rsidRPr="00CF1A49">
            <w:t>Twitter/Blog/Portfolio</w:t>
          </w:r>
        </w:p>
      </w:docPartBody>
    </w:docPart>
    <w:docPart>
      <w:docPartPr>
        <w:name w:val="8CC0E1EA67F44A779BBF36E6D62CE276"/>
        <w:category>
          <w:name w:val="General"/>
          <w:gallery w:val="placeholder"/>
        </w:category>
        <w:types>
          <w:type w:val="bbPlcHdr"/>
        </w:types>
        <w:behaviors>
          <w:behavior w:val="content"/>
        </w:behaviors>
        <w:guid w:val="{5E5D9F91-F579-4E29-BFEA-10C08395CA7B}"/>
      </w:docPartPr>
      <w:docPartBody>
        <w:p w:rsidR="00A97F43" w:rsidRDefault="00367905">
          <w:pPr>
            <w:pStyle w:val="8CC0E1EA67F44A779BBF36E6D62CE276"/>
          </w:pPr>
          <w:r w:rsidRPr="00CF1A49">
            <w:t>Experience</w:t>
          </w:r>
        </w:p>
      </w:docPartBody>
    </w:docPart>
    <w:docPart>
      <w:docPartPr>
        <w:name w:val="6DCF154837674464B4310B039824C904"/>
        <w:category>
          <w:name w:val="General"/>
          <w:gallery w:val="placeholder"/>
        </w:category>
        <w:types>
          <w:type w:val="bbPlcHdr"/>
        </w:types>
        <w:behaviors>
          <w:behavior w:val="content"/>
        </w:behaviors>
        <w:guid w:val="{0CCB0B21-B681-4236-AE1D-00EF304FD39A}"/>
      </w:docPartPr>
      <w:docPartBody>
        <w:p w:rsidR="00A97F43" w:rsidRDefault="00367905">
          <w:pPr>
            <w:pStyle w:val="6DCF154837674464B4310B039824C904"/>
          </w:pPr>
          <w:r w:rsidRPr="00CF1A49">
            <w:t>Dates From</w:t>
          </w:r>
        </w:p>
      </w:docPartBody>
    </w:docPart>
    <w:docPart>
      <w:docPartPr>
        <w:name w:val="D328374F0B184758A94AAC550E7E2273"/>
        <w:category>
          <w:name w:val="General"/>
          <w:gallery w:val="placeholder"/>
        </w:category>
        <w:types>
          <w:type w:val="bbPlcHdr"/>
        </w:types>
        <w:behaviors>
          <w:behavior w:val="content"/>
        </w:behaviors>
        <w:guid w:val="{BB7370C6-4E6B-47BA-B483-68E1972D1566}"/>
      </w:docPartPr>
      <w:docPartBody>
        <w:p w:rsidR="00A97F43" w:rsidRDefault="00367905">
          <w:pPr>
            <w:pStyle w:val="D328374F0B184758A94AAC550E7E2273"/>
          </w:pPr>
          <w:r w:rsidRPr="00CF1A49">
            <w:t>To</w:t>
          </w:r>
        </w:p>
      </w:docPartBody>
    </w:docPart>
    <w:docPart>
      <w:docPartPr>
        <w:name w:val="1F63D3A0608D4D17A93AF352831C0BB7"/>
        <w:category>
          <w:name w:val="General"/>
          <w:gallery w:val="placeholder"/>
        </w:category>
        <w:types>
          <w:type w:val="bbPlcHdr"/>
        </w:types>
        <w:behaviors>
          <w:behavior w:val="content"/>
        </w:behaviors>
        <w:guid w:val="{15E7013B-5B0C-4A13-8149-A42582978FE3}"/>
      </w:docPartPr>
      <w:docPartBody>
        <w:p w:rsidR="00A97F43" w:rsidRDefault="00367905">
          <w:pPr>
            <w:pStyle w:val="1F63D3A0608D4D17A93AF352831C0BB7"/>
          </w:pPr>
          <w:r w:rsidRPr="00CF1A49">
            <w:t>Education</w:t>
          </w:r>
        </w:p>
      </w:docPartBody>
    </w:docPart>
    <w:docPart>
      <w:docPartPr>
        <w:name w:val="CBC2D0CCE90B4BC8B222A7D8E4E17480"/>
        <w:category>
          <w:name w:val="General"/>
          <w:gallery w:val="placeholder"/>
        </w:category>
        <w:types>
          <w:type w:val="bbPlcHdr"/>
        </w:types>
        <w:behaviors>
          <w:behavior w:val="content"/>
        </w:behaviors>
        <w:guid w:val="{C98EAFB4-5E45-4005-A897-7D2C22BE7ABC}"/>
      </w:docPartPr>
      <w:docPartBody>
        <w:p w:rsidR="00A97F43" w:rsidRDefault="00367905">
          <w:pPr>
            <w:pStyle w:val="CBC2D0CCE90B4BC8B222A7D8E4E17480"/>
          </w:pPr>
          <w:r w:rsidRPr="00CF1A49">
            <w:t>Skills</w:t>
          </w:r>
        </w:p>
      </w:docPartBody>
    </w:docPart>
    <w:docPart>
      <w:docPartPr>
        <w:name w:val="4E75669455BD1346BA4B43DF7126E399"/>
        <w:category>
          <w:name w:val="General"/>
          <w:gallery w:val="placeholder"/>
        </w:category>
        <w:types>
          <w:type w:val="bbPlcHdr"/>
        </w:types>
        <w:behaviors>
          <w:behavior w:val="content"/>
        </w:behaviors>
        <w:guid w:val="{2AE6794B-93EF-0D46-981C-6AEA482689CC}"/>
      </w:docPartPr>
      <w:docPartBody>
        <w:p w:rsidR="00000000" w:rsidRDefault="00A97F43" w:rsidP="00A97F43">
          <w:pPr>
            <w:pStyle w:val="4E75669455BD1346BA4B43DF7126E399"/>
          </w:pPr>
          <w:r w:rsidRPr="00CF1A49">
            <w:t>Dates From</w:t>
          </w:r>
        </w:p>
      </w:docPartBody>
    </w:docPart>
    <w:docPart>
      <w:docPartPr>
        <w:name w:val="436FB8F0D777D74180CF9906D11D6B21"/>
        <w:category>
          <w:name w:val="General"/>
          <w:gallery w:val="placeholder"/>
        </w:category>
        <w:types>
          <w:type w:val="bbPlcHdr"/>
        </w:types>
        <w:behaviors>
          <w:behavior w:val="content"/>
        </w:behaviors>
        <w:guid w:val="{B9B91001-B2F8-174B-AB63-4B705CD8F7FE}"/>
      </w:docPartPr>
      <w:docPartBody>
        <w:p w:rsidR="00000000" w:rsidRDefault="00A97F43" w:rsidP="00A97F43">
          <w:pPr>
            <w:pStyle w:val="436FB8F0D777D74180CF9906D11D6B21"/>
          </w:pPr>
          <w:r w:rsidRPr="00CF1A49">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05"/>
    <w:rsid w:val="00367905"/>
    <w:rsid w:val="00582276"/>
    <w:rsid w:val="00A9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D2714DA21847D48BA567E899565537">
    <w:name w:val="85D2714DA21847D48BA567E899565537"/>
  </w:style>
  <w:style w:type="character" w:styleId="IntenseEmphasis">
    <w:name w:val="Intense Emphasis"/>
    <w:basedOn w:val="DefaultParagraphFont"/>
    <w:uiPriority w:val="2"/>
    <w:rPr>
      <w:b/>
      <w:iCs/>
      <w:color w:val="262626" w:themeColor="text1" w:themeTint="D9"/>
    </w:rPr>
  </w:style>
  <w:style w:type="paragraph" w:customStyle="1" w:styleId="C849D32180104085BFC92BFA90E51C13">
    <w:name w:val="C849D32180104085BFC92BFA90E51C13"/>
  </w:style>
  <w:style w:type="paragraph" w:customStyle="1" w:styleId="21F420F4DE52427F9DB95743DFAD9C80">
    <w:name w:val="21F420F4DE52427F9DB95743DFAD9C80"/>
  </w:style>
  <w:style w:type="paragraph" w:customStyle="1" w:styleId="9C7E620D9C044CE09C033EF193A092B8">
    <w:name w:val="9C7E620D9C044CE09C033EF193A092B8"/>
  </w:style>
  <w:style w:type="paragraph" w:customStyle="1" w:styleId="6DCB8E6461134C05A135C8B4D16DD2EE">
    <w:name w:val="6DCB8E6461134C05A135C8B4D16DD2EE"/>
  </w:style>
  <w:style w:type="paragraph" w:customStyle="1" w:styleId="1DCFBFDCBD0C491EA0EED4E879D34DAD">
    <w:name w:val="1DCFBFDCBD0C491EA0EED4E879D34DAD"/>
  </w:style>
  <w:style w:type="paragraph" w:customStyle="1" w:styleId="C30B7AF26F9842BC97FB0332993FFD6A">
    <w:name w:val="C30B7AF26F9842BC97FB0332993FFD6A"/>
  </w:style>
  <w:style w:type="paragraph" w:customStyle="1" w:styleId="95629B5873A34C8383230BA64CD9BF5A">
    <w:name w:val="95629B5873A34C8383230BA64CD9BF5A"/>
  </w:style>
  <w:style w:type="paragraph" w:customStyle="1" w:styleId="6D8C183F79784790BB6F2FF9BCAF4C3E">
    <w:name w:val="6D8C183F79784790BB6F2FF9BCAF4C3E"/>
  </w:style>
  <w:style w:type="paragraph" w:customStyle="1" w:styleId="EBF9CFE5D1734DB781B7C011BAC0FF29">
    <w:name w:val="EBF9CFE5D1734DB781B7C011BAC0FF29"/>
  </w:style>
  <w:style w:type="paragraph" w:customStyle="1" w:styleId="89BE9344477D4D6E9DE6A287E1162274">
    <w:name w:val="89BE9344477D4D6E9DE6A287E1162274"/>
  </w:style>
  <w:style w:type="paragraph" w:customStyle="1" w:styleId="8CC0E1EA67F44A779BBF36E6D62CE276">
    <w:name w:val="8CC0E1EA67F44A779BBF36E6D62CE276"/>
  </w:style>
  <w:style w:type="paragraph" w:customStyle="1" w:styleId="39E9CDEC985C4266B6DEC7E0FC7FA6F4">
    <w:name w:val="39E9CDEC985C4266B6DEC7E0FC7FA6F4"/>
  </w:style>
  <w:style w:type="paragraph" w:customStyle="1" w:styleId="508637063DA641B981329F6254152080">
    <w:name w:val="508637063DA641B981329F6254152080"/>
  </w:style>
  <w:style w:type="paragraph" w:customStyle="1" w:styleId="EAFE132A6C744DBFB36062892B941DF7">
    <w:name w:val="EAFE132A6C744DBFB36062892B941DF7"/>
  </w:style>
  <w:style w:type="character" w:styleId="SubtleReference">
    <w:name w:val="Subtle Reference"/>
    <w:basedOn w:val="DefaultParagraphFont"/>
    <w:uiPriority w:val="10"/>
    <w:qFormat/>
    <w:rsid w:val="00A97F43"/>
    <w:rPr>
      <w:b/>
      <w:caps w:val="0"/>
      <w:smallCaps/>
      <w:color w:val="595959" w:themeColor="text1" w:themeTint="A6"/>
    </w:rPr>
  </w:style>
  <w:style w:type="paragraph" w:customStyle="1" w:styleId="97FA8E7AA22C436C88B13BCE2B471AF5">
    <w:name w:val="97FA8E7AA22C436C88B13BCE2B471AF5"/>
  </w:style>
  <w:style w:type="paragraph" w:customStyle="1" w:styleId="9AF2BE9FF02440C68F4377BE288A2C18">
    <w:name w:val="9AF2BE9FF02440C68F4377BE288A2C18"/>
  </w:style>
  <w:style w:type="paragraph" w:customStyle="1" w:styleId="6DCF154837674464B4310B039824C904">
    <w:name w:val="6DCF154837674464B4310B039824C904"/>
  </w:style>
  <w:style w:type="paragraph" w:customStyle="1" w:styleId="D328374F0B184758A94AAC550E7E2273">
    <w:name w:val="D328374F0B184758A94AAC550E7E2273"/>
  </w:style>
  <w:style w:type="paragraph" w:customStyle="1" w:styleId="70BCE32BA5354829AB8011029C74AE1E">
    <w:name w:val="70BCE32BA5354829AB8011029C74AE1E"/>
  </w:style>
  <w:style w:type="paragraph" w:customStyle="1" w:styleId="82D6B364B6764AEFA0736125FC8DFD6C">
    <w:name w:val="82D6B364B6764AEFA0736125FC8DFD6C"/>
  </w:style>
  <w:style w:type="paragraph" w:customStyle="1" w:styleId="ECC4386F09C9496790708019454AC966">
    <w:name w:val="ECC4386F09C9496790708019454AC966"/>
  </w:style>
  <w:style w:type="paragraph" w:customStyle="1" w:styleId="1F63D3A0608D4D17A93AF352831C0BB7">
    <w:name w:val="1F63D3A0608D4D17A93AF352831C0BB7"/>
  </w:style>
  <w:style w:type="paragraph" w:customStyle="1" w:styleId="861C1D7FF1754BDD93C683951615C312">
    <w:name w:val="861C1D7FF1754BDD93C683951615C312"/>
  </w:style>
  <w:style w:type="paragraph" w:customStyle="1" w:styleId="E60E8743157F40DCB839B473992A6BD6">
    <w:name w:val="E60E8743157F40DCB839B473992A6BD6"/>
  </w:style>
  <w:style w:type="paragraph" w:customStyle="1" w:styleId="CAEC56A8C7DA4978B9C0C074F14D98C5">
    <w:name w:val="CAEC56A8C7DA4978B9C0C074F14D98C5"/>
  </w:style>
  <w:style w:type="paragraph" w:customStyle="1" w:styleId="D622A6D1F78F4AFC83D5F056DCB7F565">
    <w:name w:val="D622A6D1F78F4AFC83D5F056DCB7F565"/>
  </w:style>
  <w:style w:type="paragraph" w:customStyle="1" w:styleId="36E77DC36ECA45FCB61DE115251D57AA">
    <w:name w:val="36E77DC36ECA45FCB61DE115251D57AA"/>
  </w:style>
  <w:style w:type="paragraph" w:customStyle="1" w:styleId="D3B4C7E25F504CE6A2CD8500FF71239B">
    <w:name w:val="D3B4C7E25F504CE6A2CD8500FF71239B"/>
  </w:style>
  <w:style w:type="paragraph" w:customStyle="1" w:styleId="C63F033AB14F4AC993BA1A114A87B51A">
    <w:name w:val="C63F033AB14F4AC993BA1A114A87B51A"/>
  </w:style>
  <w:style w:type="paragraph" w:customStyle="1" w:styleId="1455B49B6D2247E1BBA41397E06F1CE9">
    <w:name w:val="1455B49B6D2247E1BBA41397E06F1CE9"/>
  </w:style>
  <w:style w:type="paragraph" w:customStyle="1" w:styleId="312D2EB2E60147EB98836004328A51F1">
    <w:name w:val="312D2EB2E60147EB98836004328A51F1"/>
  </w:style>
  <w:style w:type="paragraph" w:customStyle="1" w:styleId="4D4CCD09D53846EAB89618003DBF6606">
    <w:name w:val="4D4CCD09D53846EAB89618003DBF6606"/>
  </w:style>
  <w:style w:type="paragraph" w:customStyle="1" w:styleId="CBC2D0CCE90B4BC8B222A7D8E4E17480">
    <w:name w:val="CBC2D0CCE90B4BC8B222A7D8E4E17480"/>
  </w:style>
  <w:style w:type="paragraph" w:customStyle="1" w:styleId="386BEC31C03C4B5C8D2E6E26CF886FD4">
    <w:name w:val="386BEC31C03C4B5C8D2E6E26CF886FD4"/>
  </w:style>
  <w:style w:type="paragraph" w:customStyle="1" w:styleId="81D09907D70B461FA716D26C8EF6AE00">
    <w:name w:val="81D09907D70B461FA716D26C8EF6AE00"/>
  </w:style>
  <w:style w:type="paragraph" w:customStyle="1" w:styleId="0238B3F214F445D4B13CE6DAC300DEFD">
    <w:name w:val="0238B3F214F445D4B13CE6DAC300DEFD"/>
  </w:style>
  <w:style w:type="paragraph" w:customStyle="1" w:styleId="B4DBFAB989014804A38BD1CCEBC11D42">
    <w:name w:val="B4DBFAB989014804A38BD1CCEBC11D42"/>
  </w:style>
  <w:style w:type="paragraph" w:customStyle="1" w:styleId="F4A9EC2E2E38438AB06A1390FD0ABA8D">
    <w:name w:val="F4A9EC2E2E38438AB06A1390FD0ABA8D"/>
  </w:style>
  <w:style w:type="paragraph" w:customStyle="1" w:styleId="AEBA70401EB94F75BE003F216C2833BB">
    <w:name w:val="AEBA70401EB94F75BE003F216C2833BB"/>
  </w:style>
  <w:style w:type="paragraph" w:customStyle="1" w:styleId="8D77AA42C2054461AD5DF3B1ADD69E73">
    <w:name w:val="8D77AA42C2054461AD5DF3B1ADD69E73"/>
  </w:style>
  <w:style w:type="paragraph" w:customStyle="1" w:styleId="4E75669455BD1346BA4B43DF7126E399">
    <w:name w:val="4E75669455BD1346BA4B43DF7126E399"/>
    <w:rsid w:val="00A97F43"/>
    <w:pPr>
      <w:spacing w:after="0" w:line="240" w:lineRule="auto"/>
    </w:pPr>
    <w:rPr>
      <w:sz w:val="24"/>
      <w:szCs w:val="24"/>
    </w:rPr>
  </w:style>
  <w:style w:type="paragraph" w:customStyle="1" w:styleId="436FB8F0D777D74180CF9906D11D6B21">
    <w:name w:val="436FB8F0D777D74180CF9906D11D6B21"/>
    <w:rsid w:val="00A97F43"/>
    <w:pPr>
      <w:spacing w:after="0" w:line="240" w:lineRule="auto"/>
    </w:pPr>
    <w:rPr>
      <w:sz w:val="24"/>
      <w:szCs w:val="24"/>
    </w:rPr>
  </w:style>
  <w:style w:type="paragraph" w:customStyle="1" w:styleId="DA4562E695B51B439947AF07BA66647B">
    <w:name w:val="DA4562E695B51B439947AF07BA66647B"/>
    <w:rsid w:val="00A97F43"/>
    <w:pPr>
      <w:spacing w:after="0" w:line="240" w:lineRule="auto"/>
    </w:pPr>
    <w:rPr>
      <w:sz w:val="24"/>
      <w:szCs w:val="24"/>
    </w:rPr>
  </w:style>
  <w:style w:type="paragraph" w:customStyle="1" w:styleId="1822FE7CB22EB8468C8C2564EBEF16F1">
    <w:name w:val="1822FE7CB22EB8468C8C2564EBEF16F1"/>
    <w:rsid w:val="00A97F43"/>
    <w:pPr>
      <w:spacing w:after="0" w:line="240" w:lineRule="auto"/>
    </w:pPr>
    <w:rPr>
      <w:sz w:val="24"/>
      <w:szCs w:val="24"/>
    </w:rPr>
  </w:style>
  <w:style w:type="paragraph" w:customStyle="1" w:styleId="8C427C5D957CE2419E1695A3039FDD87">
    <w:name w:val="8C427C5D957CE2419E1695A3039FDD87"/>
    <w:rsid w:val="00A97F43"/>
    <w:pPr>
      <w:spacing w:after="0" w:line="240" w:lineRule="auto"/>
    </w:pPr>
    <w:rPr>
      <w:sz w:val="24"/>
      <w:szCs w:val="24"/>
    </w:rPr>
  </w:style>
  <w:style w:type="paragraph" w:customStyle="1" w:styleId="3E8BD9524DB5BA408224729025BF73DF">
    <w:name w:val="3E8BD9524DB5BA408224729025BF73DF"/>
    <w:rsid w:val="00A97F43"/>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C:\Users\traeg\AppData\Roaming\Microsoft\Templates\Modern chronological resume.dotx</Template>
  <TotalTime>0</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Traeger</dc:creator>
  <cp:keywords/>
  <dc:description/>
  <cp:lastModifiedBy>Joe Collinsworth</cp:lastModifiedBy>
  <cp:revision>2</cp:revision>
  <dcterms:created xsi:type="dcterms:W3CDTF">2020-01-13T06:43:00Z</dcterms:created>
  <dcterms:modified xsi:type="dcterms:W3CDTF">2020-01-13T06:43:00Z</dcterms:modified>
  <cp:category/>
</cp:coreProperties>
</file>