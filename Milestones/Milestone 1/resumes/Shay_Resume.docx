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EAFDA74" w14:textId="77777777" w:rsidTr="00007728">
        <w:trPr>
          <w:trHeight w:hRule="exact" w:val="1800"/>
        </w:trPr>
        <w:tc>
          <w:tcPr>
            <w:tcW w:w="9360" w:type="dxa"/>
            <w:tcMar>
              <w:top w:w="0" w:type="dxa"/>
              <w:bottom w:w="0" w:type="dxa"/>
            </w:tcMar>
          </w:tcPr>
          <w:p w14:paraId="62B9BF4B" w14:textId="3BFEB2CA" w:rsidR="00692703" w:rsidRPr="00CF1A49" w:rsidRDefault="00C82472" w:rsidP="00913946">
            <w:pPr>
              <w:pStyle w:val="Title"/>
            </w:pPr>
            <w:r>
              <w:t>Shay</w:t>
            </w:r>
            <w:r w:rsidR="00692703" w:rsidRPr="00CF1A49">
              <w:t xml:space="preserve"> </w:t>
            </w:r>
            <w:r>
              <w:rPr>
                <w:rStyle w:val="IntenseEmphasis"/>
              </w:rPr>
              <w:t>Green</w:t>
            </w:r>
          </w:p>
          <w:p w14:paraId="0AEC8BB2" w14:textId="0E48CA72" w:rsidR="00692703" w:rsidRPr="00CF1A49" w:rsidRDefault="00C82472" w:rsidP="00913946">
            <w:pPr>
              <w:pStyle w:val="ContactInfo"/>
              <w:contextualSpacing w:val="0"/>
            </w:pPr>
            <w:r>
              <w:t>Monmouth, OR</w:t>
            </w:r>
            <w:bookmarkStart w:id="0" w:name="_GoBack"/>
            <w:bookmarkEnd w:id="0"/>
          </w:p>
          <w:p w14:paraId="2FB7F146" w14:textId="4FD42963" w:rsidR="00692703" w:rsidRPr="00CF1A49" w:rsidRDefault="00225BA9" w:rsidP="00913946">
            <w:pPr>
              <w:pStyle w:val="ContactInfoEmphasis"/>
              <w:contextualSpacing w:val="0"/>
            </w:pPr>
            <w:r>
              <w:t>s</w:t>
            </w:r>
            <w:r w:rsidR="00C82472">
              <w:t>green18@mail.wou.edu</w:t>
            </w:r>
            <w:r w:rsidR="00692703" w:rsidRPr="00CF1A49">
              <w:t xml:space="preserve"> </w:t>
            </w:r>
            <w:sdt>
              <w:sdtPr>
                <w:alias w:val="Divider dot:"/>
                <w:tag w:val="Divider dot:"/>
                <w:id w:val="2000459528"/>
                <w:placeholder>
                  <w:docPart w:val="C30B7AF26F9842BC97FB0332993FFD6A"/>
                </w:placeholder>
                <w:temporary/>
                <w:showingPlcHdr/>
                <w15:appearance w15:val="hidden"/>
              </w:sdtPr>
              <w:sdtEndPr/>
              <w:sdtContent>
                <w:r w:rsidR="00692703" w:rsidRPr="00CF1A49">
                  <w:t>·</w:t>
                </w:r>
              </w:sdtContent>
            </w:sdt>
            <w:r w:rsidR="00692703" w:rsidRPr="00CF1A49">
              <w:t xml:space="preserve"> </w:t>
            </w:r>
            <w:hyperlink r:id="rId7" w:history="1">
              <w:r w:rsidR="00C82472">
                <w:rPr>
                  <w:rStyle w:val="Hyperlink"/>
                </w:rPr>
                <w:t>https://www.linkedin.com/in/shariah-green-5b0915165/</w:t>
              </w:r>
            </w:hyperlink>
          </w:p>
        </w:tc>
      </w:tr>
      <w:tr w:rsidR="009571D8" w:rsidRPr="00CF1A49" w14:paraId="23E88860" w14:textId="77777777" w:rsidTr="00692703">
        <w:tc>
          <w:tcPr>
            <w:tcW w:w="9360" w:type="dxa"/>
            <w:tcMar>
              <w:top w:w="432" w:type="dxa"/>
            </w:tcMar>
          </w:tcPr>
          <w:p w14:paraId="7B5C6DAD" w14:textId="1FB1EBBA" w:rsidR="001755A8" w:rsidRPr="00CF1A49" w:rsidRDefault="00FF53D5" w:rsidP="00913946">
            <w:pPr>
              <w:contextualSpacing w:val="0"/>
            </w:pPr>
            <w:r>
              <w:t>I am a senior computer science student with a love for creative problem solving. I am passionate about using technology to improve the real-world problems that consumers face in their daily lives. My experience is in full stack software engineering and machine learning. I aspire to improve my skills in artificial intelligence and the ethics and implications of intelligent systems in general while learning more about how to tailor innovative software solutions specifically to its user.</w:t>
            </w:r>
          </w:p>
        </w:tc>
      </w:tr>
    </w:tbl>
    <w:p w14:paraId="2AC48E89" w14:textId="77777777" w:rsidR="004E01EB" w:rsidRPr="00CF1A49" w:rsidRDefault="00621074" w:rsidP="004E01EB">
      <w:pPr>
        <w:pStyle w:val="Heading1"/>
      </w:pPr>
      <w:sdt>
        <w:sdtPr>
          <w:alias w:val="Experience:"/>
          <w:tag w:val="Experience:"/>
          <w:id w:val="-1983300934"/>
          <w:placeholder>
            <w:docPart w:val="8CC0E1EA67F44A779BBF36E6D62CE27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98B63E1" w14:textId="77777777" w:rsidTr="00D66A52">
        <w:tc>
          <w:tcPr>
            <w:tcW w:w="9355" w:type="dxa"/>
          </w:tcPr>
          <w:p w14:paraId="519CF86F" w14:textId="01A24017" w:rsidR="001D0BF1" w:rsidRPr="00CF1A49" w:rsidRDefault="00C82472" w:rsidP="001D0BF1">
            <w:pPr>
              <w:pStyle w:val="Heading3"/>
              <w:contextualSpacing w:val="0"/>
              <w:outlineLvl w:val="2"/>
            </w:pPr>
            <w:r>
              <w:t>June</w:t>
            </w:r>
            <w:r w:rsidR="001D0BF1" w:rsidRPr="00CF1A49">
              <w:t xml:space="preserve"> </w:t>
            </w:r>
            <w:r>
              <w:t xml:space="preserve">2019 </w:t>
            </w:r>
            <w:r w:rsidR="001D0BF1" w:rsidRPr="00CF1A49">
              <w:t xml:space="preserve">– </w:t>
            </w:r>
            <w:r>
              <w:t>September 2019</w:t>
            </w:r>
          </w:p>
          <w:p w14:paraId="0DF38BED" w14:textId="087AEEA1" w:rsidR="001D0BF1" w:rsidRPr="00CF1A49" w:rsidRDefault="00C82472" w:rsidP="001D0BF1">
            <w:pPr>
              <w:pStyle w:val="Heading2"/>
              <w:contextualSpacing w:val="0"/>
              <w:outlineLvl w:val="1"/>
            </w:pPr>
            <w:r>
              <w:t>Software engineering and machine learning intern</w:t>
            </w:r>
            <w:r w:rsidR="001D0BF1" w:rsidRPr="00CF1A49">
              <w:t xml:space="preserve">, </w:t>
            </w:r>
            <w:r>
              <w:rPr>
                <w:rStyle w:val="SubtleReference"/>
              </w:rPr>
              <w:t>intel Corporation</w:t>
            </w:r>
          </w:p>
          <w:p w14:paraId="534BAF28" w14:textId="766F5B9E" w:rsidR="001E3120" w:rsidRPr="00CF1A49" w:rsidRDefault="00CD571D" w:rsidP="001D0BF1">
            <w:pPr>
              <w:contextualSpacing w:val="0"/>
            </w:pPr>
            <w:r>
              <w:t xml:space="preserve">Configured, trained, and troubleshot new </w:t>
            </w:r>
            <w:r w:rsidR="00225BA9">
              <w:t>TensorFlow</w:t>
            </w:r>
            <w:r>
              <w:t xml:space="preserve"> machine learning models on datasets that were collected and tailored for the exact use-cases for my team at Intel. Employed transfer learning to assess precision and recall of my models and manipulate the learning rates, loss functions, and other configurations to improve metrics. Resulted in an improvement of up to 10% in team’s preexisting model precision and recall as well as the development of new models with equivalent metrics.</w:t>
            </w:r>
          </w:p>
        </w:tc>
      </w:tr>
      <w:tr w:rsidR="00F61DF9" w:rsidRPr="00CF1A49" w14:paraId="7FE60F5A" w14:textId="77777777" w:rsidTr="00F61DF9">
        <w:tc>
          <w:tcPr>
            <w:tcW w:w="9355" w:type="dxa"/>
            <w:tcMar>
              <w:top w:w="216" w:type="dxa"/>
            </w:tcMar>
          </w:tcPr>
          <w:p w14:paraId="13837A1F" w14:textId="2201DCE8" w:rsidR="00F61DF9" w:rsidRPr="00CF1A49" w:rsidRDefault="00C82472" w:rsidP="00F61DF9">
            <w:pPr>
              <w:pStyle w:val="Heading3"/>
              <w:contextualSpacing w:val="0"/>
              <w:outlineLvl w:val="2"/>
            </w:pPr>
            <w:r>
              <w:t>may 2018</w:t>
            </w:r>
            <w:r w:rsidR="00F61DF9" w:rsidRPr="00CF1A49">
              <w:t xml:space="preserve"> – </w:t>
            </w:r>
            <w:r>
              <w:t>september 2018</w:t>
            </w:r>
          </w:p>
          <w:p w14:paraId="35F0A066" w14:textId="51647D36" w:rsidR="00F61DF9" w:rsidRPr="00CF1A49" w:rsidRDefault="00C82472" w:rsidP="00F61DF9">
            <w:pPr>
              <w:pStyle w:val="Heading2"/>
              <w:contextualSpacing w:val="0"/>
              <w:outlineLvl w:val="1"/>
            </w:pPr>
            <w:r>
              <w:t>software engineering intern</w:t>
            </w:r>
            <w:r w:rsidR="00F61DF9" w:rsidRPr="00CF1A49">
              <w:t xml:space="preserve">, </w:t>
            </w:r>
            <w:r>
              <w:rPr>
                <w:rStyle w:val="SubtleReference"/>
              </w:rPr>
              <w:t>Intel Corporation</w:t>
            </w:r>
          </w:p>
          <w:p w14:paraId="6A2D052F" w14:textId="1685B74B" w:rsidR="00F61DF9" w:rsidRDefault="00CD571D" w:rsidP="00F61DF9">
            <w:r>
              <w:t>Designed and implemented a C# application that read, deserialized, parsed, and filtered test configuration data from an XML file. Created functionality to interface with performance testing automation as well as output specific test configuration specifications and a corresponding HTML output for display on internal web pages.</w:t>
            </w:r>
          </w:p>
          <w:p w14:paraId="7D95C6D4" w14:textId="77777777" w:rsidR="00C82472" w:rsidRDefault="00C82472" w:rsidP="00F61DF9"/>
          <w:p w14:paraId="0C367AD1" w14:textId="2872334A" w:rsidR="00C82472" w:rsidRPr="00CF1A49" w:rsidRDefault="00C82472" w:rsidP="00C82472">
            <w:pPr>
              <w:pStyle w:val="Heading3"/>
              <w:contextualSpacing w:val="0"/>
              <w:outlineLvl w:val="2"/>
            </w:pPr>
            <w:r>
              <w:t>September 2019</w:t>
            </w:r>
            <w:r w:rsidRPr="00CF1A49">
              <w:t xml:space="preserve"> –</w:t>
            </w:r>
            <w:r>
              <w:t xml:space="preserve"> current</w:t>
            </w:r>
          </w:p>
          <w:p w14:paraId="21125ADA" w14:textId="7A5BC2FE" w:rsidR="00C82472" w:rsidRPr="00CF1A49" w:rsidRDefault="00C82472" w:rsidP="00C82472">
            <w:pPr>
              <w:pStyle w:val="Heading2"/>
              <w:contextualSpacing w:val="0"/>
              <w:outlineLvl w:val="1"/>
            </w:pPr>
            <w:r>
              <w:t>Computer science division tutor</w:t>
            </w:r>
            <w:r w:rsidRPr="00CF1A49">
              <w:t xml:space="preserve">, </w:t>
            </w:r>
            <w:r>
              <w:rPr>
                <w:rStyle w:val="SubtleReference"/>
              </w:rPr>
              <w:t>western oregon university</w:t>
            </w:r>
          </w:p>
          <w:p w14:paraId="6B46382D" w14:textId="0CB32F52" w:rsidR="00C82472" w:rsidRDefault="00CD571D" w:rsidP="00C82472">
            <w:r>
              <w:t>General computer science course tutoring for CS 100-level to 300-level courses as well as working as a student grader for computer science courses.</w:t>
            </w:r>
          </w:p>
        </w:tc>
      </w:tr>
    </w:tbl>
    <w:sdt>
      <w:sdtPr>
        <w:alias w:val="Education:"/>
        <w:tag w:val="Education:"/>
        <w:id w:val="-1908763273"/>
        <w:placeholder>
          <w:docPart w:val="1F63D3A0608D4D17A93AF352831C0BB7"/>
        </w:placeholder>
        <w:temporary/>
        <w:showingPlcHdr/>
        <w15:appearance w15:val="hidden"/>
      </w:sdtPr>
      <w:sdtEndPr/>
      <w:sdtContent>
        <w:p w14:paraId="37E7FD6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258722B" w14:textId="77777777" w:rsidTr="00D66A52">
        <w:tc>
          <w:tcPr>
            <w:tcW w:w="9355" w:type="dxa"/>
          </w:tcPr>
          <w:p w14:paraId="59F08506" w14:textId="2EDF27A5" w:rsidR="001D0BF1" w:rsidRPr="00CF1A49" w:rsidRDefault="00C82472" w:rsidP="001D0BF1">
            <w:pPr>
              <w:pStyle w:val="Heading3"/>
              <w:contextualSpacing w:val="0"/>
              <w:outlineLvl w:val="2"/>
            </w:pPr>
            <w:r>
              <w:t>September 2018 - June</w:t>
            </w:r>
            <w:r w:rsidR="001D0BF1" w:rsidRPr="00CF1A49">
              <w:t xml:space="preserve"> </w:t>
            </w:r>
            <w:r>
              <w:t>2020</w:t>
            </w:r>
          </w:p>
          <w:p w14:paraId="7B2C0AA6" w14:textId="4F2740B0" w:rsidR="001D0BF1" w:rsidRPr="00CF1A49" w:rsidRDefault="00C82472" w:rsidP="001D0BF1">
            <w:pPr>
              <w:pStyle w:val="Heading2"/>
              <w:contextualSpacing w:val="0"/>
              <w:outlineLvl w:val="1"/>
            </w:pPr>
            <w:r>
              <w:t>B.S COmputer Science</w:t>
            </w:r>
            <w:r w:rsidR="001D0BF1" w:rsidRPr="00CF1A49">
              <w:t xml:space="preserve">, </w:t>
            </w:r>
            <w:r>
              <w:rPr>
                <w:rStyle w:val="SubtleReference"/>
              </w:rPr>
              <w:t>Western oregon universtiy</w:t>
            </w:r>
          </w:p>
          <w:p w14:paraId="63A1697B" w14:textId="437ECC94" w:rsidR="007538DC" w:rsidRPr="00CF1A49" w:rsidRDefault="005A34FB" w:rsidP="007538DC">
            <w:pPr>
              <w:contextualSpacing w:val="0"/>
            </w:pPr>
            <w:r>
              <w:t>Computer Science undergraduate student, expected graduation in June 2020.</w:t>
            </w:r>
          </w:p>
        </w:tc>
      </w:tr>
      <w:tr w:rsidR="00F61DF9" w:rsidRPr="00CF1A49" w14:paraId="7D4ACBF8" w14:textId="77777777" w:rsidTr="00F61DF9">
        <w:tc>
          <w:tcPr>
            <w:tcW w:w="9355" w:type="dxa"/>
            <w:tcMar>
              <w:top w:w="216" w:type="dxa"/>
            </w:tcMar>
          </w:tcPr>
          <w:p w14:paraId="5620B755" w14:textId="0F1E34E9" w:rsidR="00F61DF9" w:rsidRPr="00CF1A49" w:rsidRDefault="00C82472" w:rsidP="00F61DF9">
            <w:pPr>
              <w:pStyle w:val="Heading3"/>
              <w:contextualSpacing w:val="0"/>
              <w:outlineLvl w:val="2"/>
            </w:pPr>
            <w:r>
              <w:t>August 2016 – may 2018</w:t>
            </w:r>
          </w:p>
          <w:p w14:paraId="40261E4E" w14:textId="795109DE" w:rsidR="00F61DF9" w:rsidRPr="00CF1A49" w:rsidRDefault="00C82472" w:rsidP="00F61DF9">
            <w:pPr>
              <w:pStyle w:val="Heading2"/>
              <w:contextualSpacing w:val="0"/>
              <w:outlineLvl w:val="1"/>
            </w:pPr>
            <w:r>
              <w:t>Undergraduate – COmputer science</w:t>
            </w:r>
            <w:r w:rsidR="00F61DF9" w:rsidRPr="00CF1A49">
              <w:t xml:space="preserve">, </w:t>
            </w:r>
            <w:r>
              <w:rPr>
                <w:rStyle w:val="SubtleReference"/>
              </w:rPr>
              <w:t>Occidental College</w:t>
            </w:r>
          </w:p>
          <w:p w14:paraId="11657BCB" w14:textId="56A877F4" w:rsidR="00F61DF9" w:rsidRDefault="00BD04BF" w:rsidP="00F61DF9">
            <w:r>
              <w:t>Double major computer science and math undergraduate student.</w:t>
            </w:r>
          </w:p>
        </w:tc>
      </w:tr>
    </w:tbl>
    <w:sdt>
      <w:sdtPr>
        <w:alias w:val="Skills:"/>
        <w:tag w:val="Skills:"/>
        <w:id w:val="-1392877668"/>
        <w:placeholder>
          <w:docPart w:val="CBC2D0CCE90B4BC8B222A7D8E4E17480"/>
        </w:placeholder>
        <w:temporary/>
        <w:showingPlcHdr/>
        <w15:appearance w15:val="hidden"/>
      </w:sdtPr>
      <w:sdtEndPr/>
      <w:sdtContent>
        <w:p w14:paraId="397FF642"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D4255A2" w14:textId="77777777" w:rsidTr="00CF1A49">
        <w:tc>
          <w:tcPr>
            <w:tcW w:w="4675" w:type="dxa"/>
          </w:tcPr>
          <w:p w14:paraId="7D1723E8" w14:textId="42C11FB1" w:rsidR="001E3120" w:rsidRPr="006E1507" w:rsidRDefault="00714F5C" w:rsidP="006E1507">
            <w:pPr>
              <w:pStyle w:val="ListBullet"/>
              <w:contextualSpacing w:val="0"/>
            </w:pPr>
            <w:r>
              <w:t>Strong work ethic and collaboration skills</w:t>
            </w:r>
          </w:p>
          <w:p w14:paraId="1A8E0FAD" w14:textId="77777777" w:rsidR="001F4E6D" w:rsidRDefault="00714F5C" w:rsidP="006E1507">
            <w:pPr>
              <w:pStyle w:val="ListBullet"/>
              <w:contextualSpacing w:val="0"/>
            </w:pPr>
            <w:r>
              <w:t>Active problem solving and research abilities</w:t>
            </w:r>
          </w:p>
          <w:p w14:paraId="7BC964A1" w14:textId="5AFA1D52" w:rsidR="00225BA9" w:rsidRPr="006E1507" w:rsidRDefault="00225BA9" w:rsidP="006E1507">
            <w:pPr>
              <w:pStyle w:val="ListBullet"/>
              <w:contextualSpacing w:val="0"/>
            </w:pPr>
            <w:r>
              <w:t>Experience with web development using HTML, CSS, and JavaScript</w:t>
            </w:r>
          </w:p>
        </w:tc>
        <w:tc>
          <w:tcPr>
            <w:tcW w:w="4675" w:type="dxa"/>
            <w:tcMar>
              <w:left w:w="360" w:type="dxa"/>
            </w:tcMar>
          </w:tcPr>
          <w:p w14:paraId="78265D4F" w14:textId="69586016" w:rsidR="003A0632" w:rsidRPr="006E1507" w:rsidRDefault="00714F5C" w:rsidP="006E1507">
            <w:pPr>
              <w:pStyle w:val="ListBullet"/>
              <w:contextualSpacing w:val="0"/>
            </w:pPr>
            <w:r>
              <w:t>Proficient in C++, C#</w:t>
            </w:r>
            <w:r w:rsidR="00225BA9">
              <w:t>, Java, and Python</w:t>
            </w:r>
          </w:p>
          <w:p w14:paraId="72D6A465" w14:textId="7B3416FB" w:rsidR="001E3120" w:rsidRPr="006E1507" w:rsidRDefault="00225BA9" w:rsidP="006E1507">
            <w:pPr>
              <w:pStyle w:val="ListBullet"/>
              <w:contextualSpacing w:val="0"/>
            </w:pPr>
            <w:r>
              <w:t>Experience using SQL and database design</w:t>
            </w:r>
          </w:p>
          <w:p w14:paraId="2F6DAAE8" w14:textId="54A2C873" w:rsidR="001E3120" w:rsidRPr="006E1507" w:rsidRDefault="00225BA9" w:rsidP="006E1507">
            <w:pPr>
              <w:pStyle w:val="ListBullet"/>
              <w:contextualSpacing w:val="0"/>
            </w:pPr>
            <w:r>
              <w:t>Strong foundation in math and logic</w:t>
            </w:r>
          </w:p>
        </w:tc>
      </w:tr>
    </w:tbl>
    <w:sdt>
      <w:sdtPr>
        <w:alias w:val="Activities:"/>
        <w:tag w:val="Activities:"/>
        <w:id w:val="1223332893"/>
        <w:placeholder>
          <w:docPart w:val="AEBA70401EB94F75BE003F216C2833BB"/>
        </w:placeholder>
        <w:temporary/>
        <w:showingPlcHdr/>
        <w15:appearance w15:val="hidden"/>
      </w:sdtPr>
      <w:sdtEndPr/>
      <w:sdtContent>
        <w:p w14:paraId="14DBE90B" w14:textId="77777777" w:rsidR="00AD782D" w:rsidRPr="00CF1A49" w:rsidRDefault="0062312F" w:rsidP="0062312F">
          <w:pPr>
            <w:pStyle w:val="Heading1"/>
          </w:pPr>
          <w:r w:rsidRPr="00CF1A49">
            <w:t>Activities</w:t>
          </w:r>
        </w:p>
      </w:sdtContent>
    </w:sdt>
    <w:p w14:paraId="5387FF85" w14:textId="3CF65947" w:rsidR="00B51D1B" w:rsidRDefault="005A34FB" w:rsidP="006E1507">
      <w:r>
        <w:t>Western Oregon Women’s basketball – Team Captain 2019-2020</w:t>
      </w:r>
    </w:p>
    <w:p w14:paraId="51CBDD1F" w14:textId="5CCB0DEA" w:rsidR="005A34FB" w:rsidRDefault="005A34FB" w:rsidP="006E1507">
      <w:r>
        <w:t>Occidental College basketball – Team Captain 2017-2018</w:t>
      </w:r>
    </w:p>
    <w:p w14:paraId="74E1A38B" w14:textId="693BA553" w:rsidR="005A34FB" w:rsidRDefault="005A34FB" w:rsidP="006E1507">
      <w:r>
        <w:t>Western Oregon University Girl’s Who Code College Loops Club – Vice President</w:t>
      </w:r>
    </w:p>
    <w:p w14:paraId="7DBF45A6" w14:textId="4843B58C" w:rsidR="00714F5C" w:rsidRPr="006E1507" w:rsidRDefault="00714F5C" w:rsidP="006E1507">
      <w:r>
        <w:t>Code 2040 Fellowship 2018</w:t>
      </w:r>
    </w:p>
    <w:sectPr w:rsidR="00714F5C"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A6C0C" w14:textId="77777777" w:rsidR="00621074" w:rsidRDefault="00621074" w:rsidP="0068194B">
      <w:r>
        <w:separator/>
      </w:r>
    </w:p>
    <w:p w14:paraId="71CFC19A" w14:textId="77777777" w:rsidR="00621074" w:rsidRDefault="00621074"/>
    <w:p w14:paraId="4A432875" w14:textId="77777777" w:rsidR="00621074" w:rsidRDefault="00621074"/>
  </w:endnote>
  <w:endnote w:type="continuationSeparator" w:id="0">
    <w:p w14:paraId="31541644" w14:textId="77777777" w:rsidR="00621074" w:rsidRDefault="00621074" w:rsidP="0068194B">
      <w:r>
        <w:continuationSeparator/>
      </w:r>
    </w:p>
    <w:p w14:paraId="01E6F3B7" w14:textId="77777777" w:rsidR="00621074" w:rsidRDefault="00621074"/>
    <w:p w14:paraId="14207220" w14:textId="77777777" w:rsidR="00621074" w:rsidRDefault="00621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8837E71" w14:textId="77777777" w:rsidR="005A34FB" w:rsidRDefault="005A34F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83B23" w14:textId="77777777" w:rsidR="00621074" w:rsidRDefault="00621074" w:rsidP="0068194B">
      <w:r>
        <w:separator/>
      </w:r>
    </w:p>
    <w:p w14:paraId="56A189CD" w14:textId="77777777" w:rsidR="00621074" w:rsidRDefault="00621074"/>
    <w:p w14:paraId="0E306062" w14:textId="77777777" w:rsidR="00621074" w:rsidRDefault="00621074"/>
  </w:footnote>
  <w:footnote w:type="continuationSeparator" w:id="0">
    <w:p w14:paraId="7E373774" w14:textId="77777777" w:rsidR="00621074" w:rsidRDefault="00621074" w:rsidP="0068194B">
      <w:r>
        <w:continuationSeparator/>
      </w:r>
    </w:p>
    <w:p w14:paraId="275758D9" w14:textId="77777777" w:rsidR="00621074" w:rsidRDefault="00621074"/>
    <w:p w14:paraId="5CF85279" w14:textId="77777777" w:rsidR="00621074" w:rsidRDefault="006210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5B8D" w14:textId="77777777" w:rsidR="005A34FB" w:rsidRPr="004E01EB" w:rsidRDefault="005A34FB" w:rsidP="005A1B10">
    <w:pPr>
      <w:pStyle w:val="Header"/>
    </w:pPr>
    <w:r w:rsidRPr="004E01EB">
      <w:rPr>
        <w:noProof/>
      </w:rPr>
      <mc:AlternateContent>
        <mc:Choice Requires="wps">
          <w:drawing>
            <wp:anchor distT="0" distB="0" distL="114300" distR="114300" simplePos="0" relativeHeight="251659264" behindDoc="1" locked="0" layoutInCell="1" allowOverlap="1" wp14:anchorId="3441CF03" wp14:editId="5BAF62A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9261F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B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65DB3"/>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25BA9"/>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4390"/>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34FB"/>
    <w:rsid w:val="005A6850"/>
    <w:rsid w:val="005B1B1B"/>
    <w:rsid w:val="005C5932"/>
    <w:rsid w:val="005D3CA7"/>
    <w:rsid w:val="005D4CC1"/>
    <w:rsid w:val="005F4B91"/>
    <w:rsid w:val="005F55D2"/>
    <w:rsid w:val="00621074"/>
    <w:rsid w:val="0062312F"/>
    <w:rsid w:val="00625F2C"/>
    <w:rsid w:val="006618E9"/>
    <w:rsid w:val="0068194B"/>
    <w:rsid w:val="00692703"/>
    <w:rsid w:val="006A1962"/>
    <w:rsid w:val="006B5D48"/>
    <w:rsid w:val="006B7D7B"/>
    <w:rsid w:val="006C1A5E"/>
    <w:rsid w:val="006E1507"/>
    <w:rsid w:val="00712D8B"/>
    <w:rsid w:val="00714F5C"/>
    <w:rsid w:val="007273B7"/>
    <w:rsid w:val="00733E0A"/>
    <w:rsid w:val="0074403D"/>
    <w:rsid w:val="00746D44"/>
    <w:rsid w:val="007538DC"/>
    <w:rsid w:val="00757803"/>
    <w:rsid w:val="0079206B"/>
    <w:rsid w:val="00796076"/>
    <w:rsid w:val="007C0566"/>
    <w:rsid w:val="007C606B"/>
    <w:rsid w:val="007E6A61"/>
    <w:rsid w:val="00801140"/>
    <w:rsid w:val="00803404"/>
    <w:rsid w:val="0082393B"/>
    <w:rsid w:val="00834955"/>
    <w:rsid w:val="00855B59"/>
    <w:rsid w:val="00860461"/>
    <w:rsid w:val="0086487C"/>
    <w:rsid w:val="00870B20"/>
    <w:rsid w:val="008829F8"/>
    <w:rsid w:val="00885897"/>
    <w:rsid w:val="008A3C2E"/>
    <w:rsid w:val="008A6538"/>
    <w:rsid w:val="008C7056"/>
    <w:rsid w:val="008F3B14"/>
    <w:rsid w:val="00901899"/>
    <w:rsid w:val="0090344B"/>
    <w:rsid w:val="00905715"/>
    <w:rsid w:val="0091321E"/>
    <w:rsid w:val="00913946"/>
    <w:rsid w:val="0092726B"/>
    <w:rsid w:val="009361BA"/>
    <w:rsid w:val="00944F78"/>
    <w:rsid w:val="009510E7"/>
    <w:rsid w:val="00952C89"/>
    <w:rsid w:val="00956A16"/>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04BF"/>
    <w:rsid w:val="00BD431F"/>
    <w:rsid w:val="00BE423E"/>
    <w:rsid w:val="00BF61AC"/>
    <w:rsid w:val="00C47FA6"/>
    <w:rsid w:val="00C57FC6"/>
    <w:rsid w:val="00C66A7D"/>
    <w:rsid w:val="00C779DA"/>
    <w:rsid w:val="00C814F7"/>
    <w:rsid w:val="00C82472"/>
    <w:rsid w:val="00CA4B4D"/>
    <w:rsid w:val="00CB35C3"/>
    <w:rsid w:val="00CD323D"/>
    <w:rsid w:val="00CD571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8F97F"/>
  <w15:chartTrackingRefBased/>
  <w15:docId w15:val="{B4C01132-2F73-4D25-8E96-412A9240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shariah-green-5b09151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e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0B7AF26F9842BC97FB0332993FFD6A"/>
        <w:category>
          <w:name w:val="General"/>
          <w:gallery w:val="placeholder"/>
        </w:category>
        <w:types>
          <w:type w:val="bbPlcHdr"/>
        </w:types>
        <w:behaviors>
          <w:behavior w:val="content"/>
        </w:behaviors>
        <w:guid w:val="{63D9CC82-6724-4010-B789-E06EE3457967}"/>
      </w:docPartPr>
      <w:docPartBody>
        <w:p w:rsidR="00637014" w:rsidRDefault="00367905">
          <w:pPr>
            <w:pStyle w:val="C30B7AF26F9842BC97FB0332993FFD6A"/>
          </w:pPr>
          <w:r w:rsidRPr="00CF1A49">
            <w:t>·</w:t>
          </w:r>
        </w:p>
      </w:docPartBody>
    </w:docPart>
    <w:docPart>
      <w:docPartPr>
        <w:name w:val="8CC0E1EA67F44A779BBF36E6D62CE276"/>
        <w:category>
          <w:name w:val="General"/>
          <w:gallery w:val="placeholder"/>
        </w:category>
        <w:types>
          <w:type w:val="bbPlcHdr"/>
        </w:types>
        <w:behaviors>
          <w:behavior w:val="content"/>
        </w:behaviors>
        <w:guid w:val="{5E5D9F91-F579-4E29-BFEA-10C08395CA7B}"/>
      </w:docPartPr>
      <w:docPartBody>
        <w:p w:rsidR="00637014" w:rsidRDefault="00367905">
          <w:pPr>
            <w:pStyle w:val="8CC0E1EA67F44A779BBF36E6D62CE276"/>
          </w:pPr>
          <w:r w:rsidRPr="00CF1A49">
            <w:t>Experience</w:t>
          </w:r>
        </w:p>
      </w:docPartBody>
    </w:docPart>
    <w:docPart>
      <w:docPartPr>
        <w:name w:val="1F63D3A0608D4D17A93AF352831C0BB7"/>
        <w:category>
          <w:name w:val="General"/>
          <w:gallery w:val="placeholder"/>
        </w:category>
        <w:types>
          <w:type w:val="bbPlcHdr"/>
        </w:types>
        <w:behaviors>
          <w:behavior w:val="content"/>
        </w:behaviors>
        <w:guid w:val="{15E7013B-5B0C-4A13-8149-A42582978FE3}"/>
      </w:docPartPr>
      <w:docPartBody>
        <w:p w:rsidR="00637014" w:rsidRDefault="00367905">
          <w:pPr>
            <w:pStyle w:val="1F63D3A0608D4D17A93AF352831C0BB7"/>
          </w:pPr>
          <w:r w:rsidRPr="00CF1A49">
            <w:t>Education</w:t>
          </w:r>
        </w:p>
      </w:docPartBody>
    </w:docPart>
    <w:docPart>
      <w:docPartPr>
        <w:name w:val="CBC2D0CCE90B4BC8B222A7D8E4E17480"/>
        <w:category>
          <w:name w:val="General"/>
          <w:gallery w:val="placeholder"/>
        </w:category>
        <w:types>
          <w:type w:val="bbPlcHdr"/>
        </w:types>
        <w:behaviors>
          <w:behavior w:val="content"/>
        </w:behaviors>
        <w:guid w:val="{C98EAFB4-5E45-4005-A897-7D2C22BE7ABC}"/>
      </w:docPartPr>
      <w:docPartBody>
        <w:p w:rsidR="00637014" w:rsidRDefault="00367905">
          <w:pPr>
            <w:pStyle w:val="CBC2D0CCE90B4BC8B222A7D8E4E17480"/>
          </w:pPr>
          <w:r w:rsidRPr="00CF1A49">
            <w:t>Skills</w:t>
          </w:r>
        </w:p>
      </w:docPartBody>
    </w:docPart>
    <w:docPart>
      <w:docPartPr>
        <w:name w:val="AEBA70401EB94F75BE003F216C2833BB"/>
        <w:category>
          <w:name w:val="General"/>
          <w:gallery w:val="placeholder"/>
        </w:category>
        <w:types>
          <w:type w:val="bbPlcHdr"/>
        </w:types>
        <w:behaviors>
          <w:behavior w:val="content"/>
        </w:behaviors>
        <w:guid w:val="{8352FEBB-3537-41A2-A66B-93256C9F0C7F}"/>
      </w:docPartPr>
      <w:docPartBody>
        <w:p w:rsidR="00637014" w:rsidRDefault="00367905">
          <w:pPr>
            <w:pStyle w:val="AEBA70401EB94F75BE003F216C2833B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05"/>
    <w:rsid w:val="00367905"/>
    <w:rsid w:val="00637014"/>
    <w:rsid w:val="00C6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714DA21847D48BA567E899565537">
    <w:name w:val="85D2714DA21847D48BA567E899565537"/>
  </w:style>
  <w:style w:type="character" w:styleId="IntenseEmphasis">
    <w:name w:val="Intense Emphasis"/>
    <w:basedOn w:val="DefaultParagraphFont"/>
    <w:uiPriority w:val="2"/>
    <w:rPr>
      <w:b/>
      <w:iCs/>
      <w:color w:val="262626" w:themeColor="text1" w:themeTint="D9"/>
    </w:rPr>
  </w:style>
  <w:style w:type="paragraph" w:customStyle="1" w:styleId="C849D32180104085BFC92BFA90E51C13">
    <w:name w:val="C849D32180104085BFC92BFA90E51C13"/>
  </w:style>
  <w:style w:type="paragraph" w:customStyle="1" w:styleId="21F420F4DE52427F9DB95743DFAD9C80">
    <w:name w:val="21F420F4DE52427F9DB95743DFAD9C80"/>
  </w:style>
  <w:style w:type="paragraph" w:customStyle="1" w:styleId="9C7E620D9C044CE09C033EF193A092B8">
    <w:name w:val="9C7E620D9C044CE09C033EF193A092B8"/>
  </w:style>
  <w:style w:type="paragraph" w:customStyle="1" w:styleId="6DCB8E6461134C05A135C8B4D16DD2EE">
    <w:name w:val="6DCB8E6461134C05A135C8B4D16DD2EE"/>
  </w:style>
  <w:style w:type="paragraph" w:customStyle="1" w:styleId="1DCFBFDCBD0C491EA0EED4E879D34DAD">
    <w:name w:val="1DCFBFDCBD0C491EA0EED4E879D34DAD"/>
  </w:style>
  <w:style w:type="paragraph" w:customStyle="1" w:styleId="C30B7AF26F9842BC97FB0332993FFD6A">
    <w:name w:val="C30B7AF26F9842BC97FB0332993FFD6A"/>
  </w:style>
  <w:style w:type="paragraph" w:customStyle="1" w:styleId="95629B5873A34C8383230BA64CD9BF5A">
    <w:name w:val="95629B5873A34C8383230BA64CD9BF5A"/>
  </w:style>
  <w:style w:type="paragraph" w:customStyle="1" w:styleId="6D8C183F79784790BB6F2FF9BCAF4C3E">
    <w:name w:val="6D8C183F79784790BB6F2FF9BCAF4C3E"/>
  </w:style>
  <w:style w:type="paragraph" w:customStyle="1" w:styleId="EBF9CFE5D1734DB781B7C011BAC0FF29">
    <w:name w:val="EBF9CFE5D1734DB781B7C011BAC0FF29"/>
  </w:style>
  <w:style w:type="paragraph" w:customStyle="1" w:styleId="89BE9344477D4D6E9DE6A287E1162274">
    <w:name w:val="89BE9344477D4D6E9DE6A287E1162274"/>
  </w:style>
  <w:style w:type="paragraph" w:customStyle="1" w:styleId="8CC0E1EA67F44A779BBF36E6D62CE276">
    <w:name w:val="8CC0E1EA67F44A779BBF36E6D62CE276"/>
  </w:style>
  <w:style w:type="paragraph" w:customStyle="1" w:styleId="39E9CDEC985C4266B6DEC7E0FC7FA6F4">
    <w:name w:val="39E9CDEC985C4266B6DEC7E0FC7FA6F4"/>
  </w:style>
  <w:style w:type="paragraph" w:customStyle="1" w:styleId="508637063DA641B981329F6254152080">
    <w:name w:val="508637063DA641B981329F6254152080"/>
  </w:style>
  <w:style w:type="paragraph" w:customStyle="1" w:styleId="EAFE132A6C744DBFB36062892B941DF7">
    <w:name w:val="EAFE132A6C744DBFB36062892B941DF7"/>
  </w:style>
  <w:style w:type="character" w:styleId="SubtleReference">
    <w:name w:val="Subtle Reference"/>
    <w:basedOn w:val="DefaultParagraphFont"/>
    <w:uiPriority w:val="10"/>
    <w:qFormat/>
    <w:rPr>
      <w:b/>
      <w:caps w:val="0"/>
      <w:smallCaps/>
      <w:color w:val="595959" w:themeColor="text1" w:themeTint="A6"/>
    </w:rPr>
  </w:style>
  <w:style w:type="paragraph" w:customStyle="1" w:styleId="97FA8E7AA22C436C88B13BCE2B471AF5">
    <w:name w:val="97FA8E7AA22C436C88B13BCE2B471AF5"/>
  </w:style>
  <w:style w:type="paragraph" w:customStyle="1" w:styleId="9AF2BE9FF02440C68F4377BE288A2C18">
    <w:name w:val="9AF2BE9FF02440C68F4377BE288A2C18"/>
  </w:style>
  <w:style w:type="paragraph" w:customStyle="1" w:styleId="6DCF154837674464B4310B039824C904">
    <w:name w:val="6DCF154837674464B4310B039824C904"/>
  </w:style>
  <w:style w:type="paragraph" w:customStyle="1" w:styleId="D328374F0B184758A94AAC550E7E2273">
    <w:name w:val="D328374F0B184758A94AAC550E7E2273"/>
  </w:style>
  <w:style w:type="paragraph" w:customStyle="1" w:styleId="70BCE32BA5354829AB8011029C74AE1E">
    <w:name w:val="70BCE32BA5354829AB8011029C74AE1E"/>
  </w:style>
  <w:style w:type="paragraph" w:customStyle="1" w:styleId="82D6B364B6764AEFA0736125FC8DFD6C">
    <w:name w:val="82D6B364B6764AEFA0736125FC8DFD6C"/>
  </w:style>
  <w:style w:type="paragraph" w:customStyle="1" w:styleId="ECC4386F09C9496790708019454AC966">
    <w:name w:val="ECC4386F09C9496790708019454AC966"/>
  </w:style>
  <w:style w:type="paragraph" w:customStyle="1" w:styleId="1F63D3A0608D4D17A93AF352831C0BB7">
    <w:name w:val="1F63D3A0608D4D17A93AF352831C0BB7"/>
  </w:style>
  <w:style w:type="paragraph" w:customStyle="1" w:styleId="861C1D7FF1754BDD93C683951615C312">
    <w:name w:val="861C1D7FF1754BDD93C683951615C312"/>
  </w:style>
  <w:style w:type="paragraph" w:customStyle="1" w:styleId="E60E8743157F40DCB839B473992A6BD6">
    <w:name w:val="E60E8743157F40DCB839B473992A6BD6"/>
  </w:style>
  <w:style w:type="paragraph" w:customStyle="1" w:styleId="CAEC56A8C7DA4978B9C0C074F14D98C5">
    <w:name w:val="CAEC56A8C7DA4978B9C0C074F14D98C5"/>
  </w:style>
  <w:style w:type="paragraph" w:customStyle="1" w:styleId="D622A6D1F78F4AFC83D5F056DCB7F565">
    <w:name w:val="D622A6D1F78F4AFC83D5F056DCB7F565"/>
  </w:style>
  <w:style w:type="paragraph" w:customStyle="1" w:styleId="36E77DC36ECA45FCB61DE115251D57AA">
    <w:name w:val="36E77DC36ECA45FCB61DE115251D57AA"/>
  </w:style>
  <w:style w:type="paragraph" w:customStyle="1" w:styleId="D3B4C7E25F504CE6A2CD8500FF71239B">
    <w:name w:val="D3B4C7E25F504CE6A2CD8500FF71239B"/>
  </w:style>
  <w:style w:type="paragraph" w:customStyle="1" w:styleId="C63F033AB14F4AC993BA1A114A87B51A">
    <w:name w:val="C63F033AB14F4AC993BA1A114A87B51A"/>
  </w:style>
  <w:style w:type="paragraph" w:customStyle="1" w:styleId="1455B49B6D2247E1BBA41397E06F1CE9">
    <w:name w:val="1455B49B6D2247E1BBA41397E06F1CE9"/>
  </w:style>
  <w:style w:type="paragraph" w:customStyle="1" w:styleId="312D2EB2E60147EB98836004328A51F1">
    <w:name w:val="312D2EB2E60147EB98836004328A51F1"/>
  </w:style>
  <w:style w:type="paragraph" w:customStyle="1" w:styleId="4D4CCD09D53846EAB89618003DBF6606">
    <w:name w:val="4D4CCD09D53846EAB89618003DBF6606"/>
  </w:style>
  <w:style w:type="paragraph" w:customStyle="1" w:styleId="CBC2D0CCE90B4BC8B222A7D8E4E17480">
    <w:name w:val="CBC2D0CCE90B4BC8B222A7D8E4E17480"/>
  </w:style>
  <w:style w:type="paragraph" w:customStyle="1" w:styleId="386BEC31C03C4B5C8D2E6E26CF886FD4">
    <w:name w:val="386BEC31C03C4B5C8D2E6E26CF886FD4"/>
  </w:style>
  <w:style w:type="paragraph" w:customStyle="1" w:styleId="81D09907D70B461FA716D26C8EF6AE00">
    <w:name w:val="81D09907D70B461FA716D26C8EF6AE00"/>
  </w:style>
  <w:style w:type="paragraph" w:customStyle="1" w:styleId="0238B3F214F445D4B13CE6DAC300DEFD">
    <w:name w:val="0238B3F214F445D4B13CE6DAC300DEFD"/>
  </w:style>
  <w:style w:type="paragraph" w:customStyle="1" w:styleId="B4DBFAB989014804A38BD1CCEBC11D42">
    <w:name w:val="B4DBFAB989014804A38BD1CCEBC11D42"/>
  </w:style>
  <w:style w:type="paragraph" w:customStyle="1" w:styleId="F4A9EC2E2E38438AB06A1390FD0ABA8D">
    <w:name w:val="F4A9EC2E2E38438AB06A1390FD0ABA8D"/>
  </w:style>
  <w:style w:type="paragraph" w:customStyle="1" w:styleId="AEBA70401EB94F75BE003F216C2833BB">
    <w:name w:val="AEBA70401EB94F75BE003F216C2833BB"/>
  </w:style>
  <w:style w:type="paragraph" w:customStyle="1" w:styleId="8D77AA42C2054461AD5DF3B1ADD69E73">
    <w:name w:val="8D77AA42C2054461AD5DF3B1ADD69E73"/>
  </w:style>
  <w:style w:type="paragraph" w:customStyle="1" w:styleId="A9900EF3B1DF4C64A2A1DC83CE3CA183">
    <w:name w:val="A9900EF3B1DF4C64A2A1DC83CE3CA183"/>
    <w:rsid w:val="00637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223</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Traeger</dc:creator>
  <cp:keywords/>
  <dc:description/>
  <cp:lastModifiedBy>Megan Traeger</cp:lastModifiedBy>
  <cp:revision>5</cp:revision>
  <dcterms:created xsi:type="dcterms:W3CDTF">2020-01-13T01:53:00Z</dcterms:created>
  <dcterms:modified xsi:type="dcterms:W3CDTF">2020-01-13T17:51:00Z</dcterms:modified>
  <cp:category/>
</cp:coreProperties>
</file>